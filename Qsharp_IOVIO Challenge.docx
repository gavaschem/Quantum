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1187" w:type="dxa"/>
        <w:tblLayout w:type="fixed"/>
        <w:tblCellMar>
          <w:left w:w="360" w:type="dxa"/>
          <w:right w:w="360" w:type="dxa"/>
        </w:tblCellMar>
        <w:tblLook w:val="0600" w:firstRow="0" w:lastRow="0" w:firstColumn="0" w:lastColumn="0" w:noHBand="1" w:noVBand="1"/>
      </w:tblPr>
      <w:tblGrid>
        <w:gridCol w:w="1710"/>
        <w:gridCol w:w="3195"/>
        <w:gridCol w:w="6282"/>
      </w:tblGrid>
      <w:tr w:rsidR="00DD12AF" w14:paraId="0FE73058" w14:textId="77777777" w:rsidTr="00A75179">
        <w:tc>
          <w:tcPr>
            <w:tcW w:w="1710" w:type="dxa"/>
          </w:tcPr>
          <w:p w14:paraId="2F16321C" w14:textId="77777777" w:rsidR="00DD12AF" w:rsidRDefault="00DD12AF" w:rsidP="005155E9">
            <w:r>
              <w:rPr>
                <w:noProof/>
                <w:lang w:bidi="en-GB"/>
              </w:rPr>
              <mc:AlternateContent>
                <mc:Choice Requires="wps">
                  <w:drawing>
                    <wp:inline distT="0" distB="0" distL="0" distR="0" wp14:anchorId="126A359B" wp14:editId="0F9745F1">
                      <wp:extent cx="753745" cy="753745"/>
                      <wp:effectExtent l="19050" t="19050" r="46355" b="46355"/>
                      <wp:docPr id="78" name="Rectangle 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3745" cy="753745"/>
                              </a:xfrm>
                              <a:prstGeom prst="rect">
                                <a:avLst/>
                              </a:prstGeom>
                              <a:noFill/>
                              <a:ln w="635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93825D8" w14:textId="77777777" w:rsidR="00DD12AF" w:rsidRPr="00714405" w:rsidRDefault="00714405" w:rsidP="00DD12AF">
                                  <w:pPr>
                                    <w:spacing w:line="240" w:lineRule="auto"/>
                                    <w:jc w:val="center"/>
                                    <w:rPr>
                                      <w:color w:val="FFFFFF" w:themeColor="background1"/>
                                      <w:sz w:val="3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  <w:lang w:val="en-US" w:bidi="en-GB"/>
                                    </w:rPr>
                                    <w:t>IOVIA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26A359B" id="Rectangle 78" o:spid="_x0000_s1026" style="width:59.35pt;height:59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" filled="f" strokecolor="white [3212]" strokeweight="5pt">
                      <v:textbox>
                        <w:txbxContent>
                          <w:p w14:paraId="193825D8" w14:textId="77777777" w:rsidR="00DD12AF" w:rsidRPr="00714405" w:rsidRDefault="00714405" w:rsidP="00DD12AF">
                            <w:pPr>
                              <w:spacing w:line="240" w:lineRule="auto"/>
                              <w:jc w:val="center"/>
                              <w:rPr>
                                <w:color w:val="FFFFFF" w:themeColor="background1"/>
                                <w:sz w:val="32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32"/>
                                <w:szCs w:val="32"/>
                                <w:lang w:val="en-US" w:bidi="en-GB"/>
                              </w:rPr>
                              <w:t>IOVIA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  <w:tc>
          <w:tcPr>
            <w:tcW w:w="3195" w:type="dxa"/>
            <w:vAlign w:val="center"/>
          </w:tcPr>
          <w:p w14:paraId="018D1B6A" w14:textId="77777777" w:rsidR="00DD12AF" w:rsidRPr="002C3D28" w:rsidRDefault="00DD12AF" w:rsidP="002C3D28">
            <w:pPr>
              <w:pStyle w:val="Subtitle"/>
            </w:pPr>
            <w:r w:rsidRPr="002C3D28">
              <w:rPr>
                <w:lang w:bidi="en-GB"/>
              </w:rPr>
              <w:t xml:space="preserve">SOFTWARE </w:t>
            </w:r>
          </w:p>
          <w:p w14:paraId="1D6170AD" w14:textId="77777777" w:rsidR="00DD12AF" w:rsidRDefault="00714405" w:rsidP="00B82BB3">
            <w:pPr>
              <w:pStyle w:val="Title"/>
            </w:pPr>
            <w:r>
              <w:rPr>
                <w:lang w:bidi="en-GB"/>
              </w:rPr>
              <w:t>CHALLENGE</w:t>
            </w:r>
          </w:p>
        </w:tc>
        <w:tc>
          <w:tcPr>
            <w:tcW w:w="6282" w:type="dxa"/>
          </w:tcPr>
          <w:p w14:paraId="3E2C550C" w14:textId="77777777" w:rsidR="00DD12AF" w:rsidRDefault="00714405" w:rsidP="005155E9">
            <w:r>
              <w:t>Q# Programming</w:t>
            </w:r>
          </w:p>
          <w:p w14:paraId="45C7752E" w14:textId="77777777" w:rsidR="00714405" w:rsidRDefault="00714405" w:rsidP="005155E9">
            <w:r>
              <w:t>(via) Jupyter</w:t>
            </w:r>
          </w:p>
        </w:tc>
      </w:tr>
      <w:tr w:rsidR="00DD12AF" w14:paraId="65793AE1" w14:textId="77777777" w:rsidTr="00A75179">
        <w:trPr>
          <w:trHeight w:val="7668"/>
        </w:trPr>
        <w:tc>
          <w:tcPr>
            <w:tcW w:w="4905" w:type="dxa"/>
            <w:gridSpan w:val="2"/>
          </w:tcPr>
          <w:p w14:paraId="33365026" w14:textId="77777777" w:rsidR="00D819BE" w:rsidRDefault="00D819BE" w:rsidP="00D819BE">
            <w:pPr>
              <w:rPr>
                <w:lang w:val="en-US"/>
              </w:rPr>
            </w:pPr>
          </w:p>
          <w:p w14:paraId="45AD93C7" w14:textId="77777777" w:rsidR="00D819BE" w:rsidRDefault="00D819BE" w:rsidP="00D819BE">
            <w:pPr>
              <w:rPr>
                <w:lang w:val="en-US"/>
              </w:rPr>
            </w:pPr>
          </w:p>
          <w:p w14:paraId="2F0B0832" w14:textId="77777777" w:rsidR="00D819BE" w:rsidRDefault="00D819BE" w:rsidP="00D819BE">
            <w:pPr>
              <w:rPr>
                <w:lang w:val="en-US"/>
              </w:rPr>
            </w:pPr>
          </w:p>
          <w:p w14:paraId="554623E7" w14:textId="77777777" w:rsidR="00D819BE" w:rsidRDefault="00D819BE" w:rsidP="00D819BE">
            <w:pPr>
              <w:rPr>
                <w:lang w:val="en-US"/>
              </w:rPr>
            </w:pPr>
          </w:p>
          <w:p w14:paraId="7EDC4887" w14:textId="77777777" w:rsidR="00DD12AF" w:rsidRDefault="00DD12AF" w:rsidP="00D819BE">
            <w:pPr>
              <w:jc w:val="center"/>
            </w:pPr>
          </w:p>
        </w:tc>
        <w:tc>
          <w:tcPr>
            <w:tcW w:w="6282" w:type="dxa"/>
          </w:tcPr>
          <w:p w14:paraId="63D76DA9" w14:textId="77777777" w:rsidR="00D819BE" w:rsidRDefault="00D819BE" w:rsidP="00D819BE">
            <w:pPr>
              <w:jc w:val="center"/>
              <w:rPr>
                <w:lang w:val="en-US"/>
              </w:rPr>
            </w:pPr>
            <w:r>
              <w:fldChar w:fldCharType="begin"/>
            </w:r>
            <w:r>
              <w:instrText xml:space="preserve"> INCLUDEPICTURE "https://www.microsoft.com/en-us/research/uploads/prod/2018/09/quantum-dev-kit.jpg"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3962DEBB" wp14:editId="21077DE8">
                  <wp:extent cx="3674778" cy="2057400"/>
                  <wp:effectExtent l="0" t="0" r="0" b="0"/>
                  <wp:docPr id="4" name="Picture 4" descr="Rela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Rela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1560" cy="2061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5A96C7BB" w14:textId="77777777" w:rsidR="00DD12AF" w:rsidRDefault="00FF524F" w:rsidP="00FF524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775FC2E" wp14:editId="445854D1">
                  <wp:extent cx="2082800" cy="2082800"/>
                  <wp:effectExtent l="0" t="0" r="0" b="0"/>
                  <wp:docPr id="1" name="Picture 1" descr="/var/folders/k9/cv9f3x4s4lx3vtn5wbdg8b6h0000gn/T/com.microsoft.Word/Content.MSO/9E28C58D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/var/folders/k9/cv9f3x4s4lx3vtn5wbdg8b6h0000gn/T/com.microsoft.Word/Content.MSO/9E28C58D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2800" cy="208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12AF" w14:paraId="7B4CAF01" w14:textId="77777777" w:rsidTr="00A75179">
        <w:trPr>
          <w:trHeight w:val="4860"/>
        </w:trPr>
        <w:tc>
          <w:tcPr>
            <w:tcW w:w="4905" w:type="dxa"/>
            <w:gridSpan w:val="2"/>
          </w:tcPr>
          <w:p w14:paraId="76D4C3CB" w14:textId="77777777" w:rsidR="00B82BB3" w:rsidRDefault="00D819BE" w:rsidP="00B82BB3">
            <w:pPr>
              <w:pStyle w:val="TOAHeading"/>
            </w:pPr>
            <w:r>
              <w:t>CONTENTS</w:t>
            </w:r>
          </w:p>
          <w:sdt>
            <w:sdtPr>
              <w:rPr>
                <w:lang w:eastAsia="en-US"/>
              </w:rPr>
              <w:id w:val="637916864"/>
              <w:placeholder>
                <w:docPart w:val="C3AE46A180E5A94E83B0519D8EE709F3"/>
              </w:placeholder>
              <w:temporary/>
              <w:showingPlcHdr/>
              <w15:appearance w15:val="hidden"/>
            </w:sdtPr>
            <w:sdtEndPr/>
            <w:sdtContent>
              <w:p w14:paraId="5B683ED3" w14:textId="77777777" w:rsidR="00B82BB3" w:rsidRDefault="00B82BB3" w:rsidP="00B82BB3">
                <w:pPr>
                  <w:pStyle w:val="TOC1"/>
                  <w:rPr>
                    <w:lang w:eastAsia="en-US"/>
                  </w:rPr>
                </w:pPr>
                <w:r w:rsidRPr="00953B3A">
                  <w:rPr>
                    <w:lang w:bidi="en-GB"/>
                  </w:rPr>
                  <w:t>PG. 2</w:t>
                </w:r>
              </w:p>
            </w:sdtContent>
          </w:sdt>
          <w:p w14:paraId="493F1D10" w14:textId="77777777" w:rsidR="00B82BB3" w:rsidRDefault="00714405" w:rsidP="00B82BB3">
            <w:pPr>
              <w:pStyle w:val="TOC2"/>
              <w:rPr>
                <w:lang w:eastAsia="en-US"/>
              </w:rPr>
            </w:pPr>
            <w:r>
              <w:rPr>
                <w:lang w:eastAsia="en-US"/>
              </w:rPr>
              <w:t>Installation Procedure of Q#, Jupyter Notebook, .Net SDK on MacOS</w:t>
            </w:r>
          </w:p>
          <w:sdt>
            <w:sdtPr>
              <w:rPr>
                <w:lang w:eastAsia="en-US"/>
              </w:rPr>
              <w:id w:val="14196464"/>
              <w:placeholder>
                <w:docPart w:val="8185937620056F40AF2CF0257F4A0048"/>
              </w:placeholder>
              <w:temporary/>
              <w:showingPlcHdr/>
              <w15:appearance w15:val="hidden"/>
            </w:sdtPr>
            <w:sdtEndPr/>
            <w:sdtContent>
              <w:p w14:paraId="154AC4AF" w14:textId="77777777" w:rsidR="00B82BB3" w:rsidRDefault="00B82BB3" w:rsidP="00B82BB3">
                <w:pPr>
                  <w:pStyle w:val="TOC1"/>
                  <w:rPr>
                    <w:lang w:eastAsia="en-US"/>
                  </w:rPr>
                </w:pPr>
                <w:r w:rsidRPr="00953B3A">
                  <w:rPr>
                    <w:lang w:bidi="en-GB"/>
                  </w:rPr>
                  <w:t>PG. 3</w:t>
                </w:r>
              </w:p>
            </w:sdtContent>
          </w:sdt>
          <w:p w14:paraId="70682731" w14:textId="77777777" w:rsidR="00B82BB3" w:rsidRDefault="00714405" w:rsidP="00B82BB3">
            <w:pPr>
              <w:pStyle w:val="TOC2"/>
              <w:rPr>
                <w:lang w:eastAsia="en-US"/>
              </w:rPr>
            </w:pPr>
            <w:r>
              <w:rPr>
                <w:lang w:eastAsia="en-US"/>
              </w:rPr>
              <w:t xml:space="preserve">Getting Started with Q# </w:t>
            </w:r>
            <w:r w:rsidR="00D819BE">
              <w:rPr>
                <w:lang w:eastAsia="en-US"/>
              </w:rPr>
              <w:t>Program</w:t>
            </w:r>
          </w:p>
          <w:sdt>
            <w:sdtPr>
              <w:rPr>
                <w:lang w:eastAsia="en-US"/>
              </w:rPr>
              <w:id w:val="1847282345"/>
              <w:placeholder>
                <w:docPart w:val="10F7192359964B4A963C54CFC3063F3D"/>
              </w:placeholder>
              <w:temporary/>
              <w:showingPlcHdr/>
              <w15:appearance w15:val="hidden"/>
            </w:sdtPr>
            <w:sdtEndPr/>
            <w:sdtContent>
              <w:p w14:paraId="66B476CA" w14:textId="77777777" w:rsidR="00B82BB3" w:rsidRDefault="00B82BB3" w:rsidP="00B82BB3">
                <w:pPr>
                  <w:pStyle w:val="TOC1"/>
                  <w:rPr>
                    <w:lang w:eastAsia="en-US"/>
                  </w:rPr>
                </w:pPr>
                <w:r w:rsidRPr="00953B3A">
                  <w:rPr>
                    <w:lang w:bidi="en-GB"/>
                  </w:rPr>
                  <w:t>PG. 4</w:t>
                </w:r>
              </w:p>
            </w:sdtContent>
          </w:sdt>
          <w:p w14:paraId="343E041E" w14:textId="77777777" w:rsidR="00DD12AF" w:rsidRDefault="00714405" w:rsidP="00B82BB3">
            <w:pPr>
              <w:pStyle w:val="TOC2"/>
            </w:pPr>
            <w:r>
              <w:rPr>
                <w:lang w:eastAsia="en-US"/>
              </w:rPr>
              <w:t>Compilation of Q# Program</w:t>
            </w:r>
          </w:p>
        </w:tc>
        <w:tc>
          <w:tcPr>
            <w:tcW w:w="6282" w:type="dxa"/>
          </w:tcPr>
          <w:p w14:paraId="4A30B97B" w14:textId="77777777" w:rsidR="00D819BE" w:rsidRDefault="00D819BE" w:rsidP="00D819BE"/>
          <w:p w14:paraId="4A488192" w14:textId="77777777" w:rsidR="00D819BE" w:rsidRDefault="00D819BE" w:rsidP="00D819BE"/>
          <w:p w14:paraId="5A9F885E" w14:textId="77777777" w:rsidR="0016469F" w:rsidRDefault="0016469F" w:rsidP="00D819BE"/>
          <w:p w14:paraId="353F5F2E" w14:textId="77777777" w:rsidR="00D819BE" w:rsidRDefault="00D819BE" w:rsidP="0016469F">
            <w:pPr>
              <w:jc w:val="center"/>
              <w:rPr>
                <w:sz w:val="32"/>
                <w:szCs w:val="24"/>
              </w:rPr>
            </w:pPr>
            <w:r>
              <w:rPr>
                <w:sz w:val="32"/>
                <w:szCs w:val="24"/>
              </w:rPr>
              <w:t>Prepared By:</w:t>
            </w:r>
          </w:p>
          <w:p w14:paraId="5B334A2A" w14:textId="77777777" w:rsidR="00D819BE" w:rsidRDefault="00D819BE" w:rsidP="0016469F">
            <w:pPr>
              <w:jc w:val="center"/>
              <w:rPr>
                <w:sz w:val="32"/>
                <w:szCs w:val="24"/>
              </w:rPr>
            </w:pPr>
            <w:r>
              <w:rPr>
                <w:sz w:val="32"/>
                <w:szCs w:val="24"/>
              </w:rPr>
              <w:t>Gavaskar</w:t>
            </w:r>
          </w:p>
          <w:p w14:paraId="59B12105" w14:textId="77777777" w:rsidR="00D819BE" w:rsidRPr="00D819BE" w:rsidRDefault="00D819BE" w:rsidP="00D819BE">
            <w:pPr>
              <w:rPr>
                <w:sz w:val="32"/>
                <w:szCs w:val="24"/>
              </w:rPr>
            </w:pPr>
          </w:p>
        </w:tc>
      </w:tr>
    </w:tbl>
    <w:p w14:paraId="47E2B2AC" w14:textId="77777777" w:rsidR="00FF059D" w:rsidRDefault="00FF059D"/>
    <w:tbl>
      <w:tblPr>
        <w:tblpPr w:leftFromText="180" w:rightFromText="180" w:vertAnchor="text" w:horzAnchor="margin" w:tblpXSpec="right" w:tblpY="-265"/>
        <w:tblW w:w="6372" w:type="dxa"/>
        <w:tblLook w:val="0600" w:firstRow="0" w:lastRow="0" w:firstColumn="0" w:lastColumn="0" w:noHBand="1" w:noVBand="1"/>
      </w:tblPr>
      <w:tblGrid>
        <w:gridCol w:w="289"/>
        <w:gridCol w:w="6083"/>
      </w:tblGrid>
      <w:tr w:rsidR="00FF524F" w:rsidRPr="002C3D28" w14:paraId="110F3E9C" w14:textId="77777777" w:rsidTr="00FF524F">
        <w:trPr>
          <w:trHeight w:val="5931"/>
        </w:trPr>
        <w:tc>
          <w:tcPr>
            <w:tcW w:w="289" w:type="dxa"/>
            <w:tcBorders>
              <w:bottom w:val="nil"/>
            </w:tcBorders>
          </w:tcPr>
          <w:p w14:paraId="5EED4D52" w14:textId="77777777" w:rsidR="00FF524F" w:rsidRPr="002C3D28" w:rsidRDefault="00FF524F" w:rsidP="00FF524F">
            <w:pPr>
              <w:spacing w:before="0" w:after="0" w:line="240" w:lineRule="auto"/>
            </w:pPr>
          </w:p>
        </w:tc>
        <w:tc>
          <w:tcPr>
            <w:tcW w:w="6083" w:type="dxa"/>
            <w:vMerge w:val="restart"/>
          </w:tcPr>
          <w:p w14:paraId="50BC1EA7" w14:textId="77777777" w:rsidR="00FF524F" w:rsidRDefault="00FF524F" w:rsidP="00FF524F">
            <w:pPr>
              <w:pStyle w:val="Heading1"/>
              <w:rPr>
                <w:b w:val="0"/>
                <w:caps w:val="0"/>
                <w:color w:val="auto"/>
                <w:spacing w:val="0"/>
                <w:sz w:val="24"/>
                <w:szCs w:val="20"/>
              </w:rPr>
            </w:pPr>
            <w:r>
              <w:t>IOVIO Q# CHALLENGE</w:t>
            </w:r>
          </w:p>
          <w:p w14:paraId="5BF0BAAB" w14:textId="77777777" w:rsidR="00FF524F" w:rsidRPr="00B140F6" w:rsidRDefault="00FF524F" w:rsidP="00FF524F">
            <w:pPr>
              <w:pStyle w:val="Normalondarkbackground"/>
              <w:contextualSpacing/>
              <w:rPr>
                <w:color w:val="auto"/>
              </w:rPr>
            </w:pPr>
            <w:r w:rsidRPr="00B140F6">
              <w:rPr>
                <w:color w:val="auto"/>
              </w:rPr>
              <w:t>OS : MacOS Mojave (64 bit)</w:t>
            </w:r>
          </w:p>
          <w:p w14:paraId="3D360F55" w14:textId="77777777" w:rsidR="00FF524F" w:rsidRPr="00B140F6" w:rsidRDefault="00FF524F" w:rsidP="00FF524F">
            <w:pPr>
              <w:pStyle w:val="Normalondarkbackground"/>
              <w:contextualSpacing/>
              <w:rPr>
                <w:color w:val="auto"/>
              </w:rPr>
            </w:pPr>
            <w:r w:rsidRPr="00B140F6">
              <w:rPr>
                <w:color w:val="auto"/>
              </w:rPr>
              <w:t>Jupyter Installation:</w:t>
            </w:r>
          </w:p>
          <w:p w14:paraId="5DF70838" w14:textId="77777777" w:rsidR="00FF524F" w:rsidRPr="00B140F6" w:rsidRDefault="00FF524F" w:rsidP="00FF524F">
            <w:pPr>
              <w:pStyle w:val="Normalondarkbackground"/>
              <w:contextualSpacing/>
              <w:rPr>
                <w:b/>
                <w:bCs/>
                <w:i/>
                <w:iCs/>
                <w:color w:val="auto"/>
              </w:rPr>
            </w:pPr>
            <w:r w:rsidRPr="00B140F6">
              <w:rPr>
                <w:color w:val="auto"/>
              </w:rPr>
              <w:t>JupyterLab  installed using </w:t>
            </w:r>
            <w:r w:rsidRPr="00B140F6">
              <w:rPr>
                <w:b/>
                <w:bCs/>
                <w:i/>
                <w:iCs/>
                <w:color w:val="auto"/>
              </w:rPr>
              <w:t>conda</w:t>
            </w:r>
          </w:p>
          <w:p w14:paraId="69032C1A" w14:textId="77777777" w:rsidR="00FF524F" w:rsidRPr="00FF059D" w:rsidRDefault="00FF524F" w:rsidP="00FF524F">
            <w:pPr>
              <w:autoSpaceDE w:val="0"/>
              <w:autoSpaceDN w:val="0"/>
              <w:adjustRightInd w:val="0"/>
              <w:ind w:right="-720"/>
              <w:rPr>
                <w:rFonts w:cstheme="majorHAnsi"/>
                <w:szCs w:val="22"/>
              </w:rPr>
            </w:pPr>
            <w:r w:rsidRPr="00FF059D">
              <w:rPr>
                <w:rFonts w:cstheme="majorHAnsi"/>
                <w:szCs w:val="22"/>
              </w:rPr>
              <w:t>Step : 1</w:t>
            </w:r>
          </w:p>
          <w:p w14:paraId="39BFC088" w14:textId="77777777" w:rsidR="00FF524F" w:rsidRPr="00C12075" w:rsidRDefault="00FF524F" w:rsidP="00FF524F">
            <w:pPr>
              <w:pStyle w:val="Normalondarkbackground"/>
              <w:contextualSpacing/>
              <w:rPr>
                <w:color w:val="auto"/>
              </w:rPr>
            </w:pPr>
            <w:r w:rsidRPr="00C12075">
              <w:rPr>
                <w:color w:val="auto"/>
              </w:rPr>
              <w:t xml:space="preserve">Make sure conda installed on your system in order to install </w:t>
            </w:r>
          </w:p>
          <w:p w14:paraId="0C49E824" w14:textId="77777777" w:rsidR="00FF524F" w:rsidRPr="00C12075" w:rsidRDefault="00FF524F" w:rsidP="00FF524F">
            <w:pPr>
              <w:pStyle w:val="Normalondarkbackground"/>
              <w:contextualSpacing/>
              <w:rPr>
                <w:color w:val="auto"/>
              </w:rPr>
            </w:pPr>
            <w:r w:rsidRPr="00C12075">
              <w:rPr>
                <w:color w:val="auto"/>
              </w:rPr>
              <w:t>Jupyteter. If not, please follow the step.</w:t>
            </w:r>
          </w:p>
          <w:p w14:paraId="0A5B728A" w14:textId="77777777" w:rsidR="00FF524F" w:rsidRDefault="00B4046C" w:rsidP="00FF524F">
            <w:pPr>
              <w:rPr>
                <w:rFonts w:cstheme="majorHAnsi"/>
                <w:color w:val="FFFFFF"/>
                <w:szCs w:val="22"/>
              </w:rPr>
            </w:pPr>
            <w:hyperlink r:id="rId13" w:history="1">
              <w:r w:rsidR="00FF524F" w:rsidRPr="00FF059D">
                <w:rPr>
                  <w:rFonts w:cstheme="majorHAnsi"/>
                  <w:color w:val="0000FF"/>
                  <w:szCs w:val="22"/>
                  <w:u w:val="single" w:color="0000FF"/>
                </w:rPr>
                <w:t>https://www.anaconda.com/distribution/</w:t>
              </w:r>
            </w:hyperlink>
          </w:p>
          <w:p w14:paraId="7145DA38" w14:textId="77777777" w:rsidR="00FF524F" w:rsidRDefault="00FF524F" w:rsidP="00FF524F">
            <w:pPr>
              <w:contextualSpacing/>
            </w:pPr>
            <w:r>
              <w:t xml:space="preserve">1.Download Python 3.7 and </w:t>
            </w:r>
            <w:proofErr w:type="spellStart"/>
            <w:r>
              <w:t>intall</w:t>
            </w:r>
            <w:proofErr w:type="spellEnd"/>
          </w:p>
          <w:p w14:paraId="1FD17821" w14:textId="77777777" w:rsidR="00FF524F" w:rsidRDefault="00FF524F" w:rsidP="00FF524F">
            <w:pPr>
              <w:contextualSpacing/>
            </w:pPr>
            <w:r>
              <w:t>2.</w:t>
            </w:r>
            <w:r>
              <w:rPr>
                <w:rFonts w:ascii="Lato" w:hAnsi="Lato"/>
                <w:color w:val="404040"/>
                <w:shd w:val="clear" w:color="auto" w:fill="FFFFFF"/>
              </w:rPr>
              <w:t xml:space="preserve"> </w:t>
            </w:r>
            <w:r w:rsidRPr="00C12075">
              <w:t>Anaconda</w:t>
            </w:r>
            <w:r>
              <w:t xml:space="preserve">  </w:t>
            </w:r>
            <w:r w:rsidRPr="00C12075">
              <w:t>Double-click the</w:t>
            </w:r>
            <w:r>
              <w:rPr>
                <w:rFonts w:ascii="Lato" w:hAnsi="Lato"/>
                <w:color w:val="404040"/>
                <w:shd w:val="clear" w:color="auto" w:fill="FFFFFF"/>
              </w:rPr>
              <w:t> </w:t>
            </w:r>
            <w:r>
              <w:rPr>
                <w:rStyle w:val="pre"/>
                <w:rFonts w:ascii="Menlo" w:hAnsi="Menlo" w:cs="Menlo"/>
                <w:color w:val="E74C3C"/>
                <w:sz w:val="18"/>
                <w:szCs w:val="18"/>
                <w:bdr w:val="single" w:sz="6" w:space="2" w:color="E1E4E5" w:frame="1"/>
                <w:shd w:val="clear" w:color="auto" w:fill="FFFFFF"/>
              </w:rPr>
              <w:t>.pkg</w:t>
            </w:r>
            <w:r>
              <w:rPr>
                <w:rFonts w:ascii="Lato" w:hAnsi="Lato"/>
                <w:color w:val="404040"/>
                <w:shd w:val="clear" w:color="auto" w:fill="FFFFFF"/>
              </w:rPr>
              <w:t> </w:t>
            </w:r>
            <w:r w:rsidRPr="00C12075">
              <w:t>file</w:t>
            </w:r>
            <w:r>
              <w:t>.</w:t>
            </w:r>
          </w:p>
          <w:p w14:paraId="41FA3F1D" w14:textId="77777777" w:rsidR="00FF524F" w:rsidRDefault="00FF524F" w:rsidP="00FF524F">
            <w:pPr>
              <w:contextualSpacing/>
              <w:rPr>
                <w:rFonts w:ascii="Lato" w:hAnsi="Lato"/>
                <w:color w:val="404040"/>
                <w:shd w:val="clear" w:color="auto" w:fill="FFFFFF"/>
              </w:rPr>
            </w:pPr>
            <w:r>
              <w:t>3.</w:t>
            </w:r>
            <w:r>
              <w:rPr>
                <w:rFonts w:ascii="Lato" w:hAnsi="Lato"/>
                <w:color w:val="404040"/>
                <w:shd w:val="clear" w:color="auto" w:fill="FFFFFF"/>
              </w:rPr>
              <w:t xml:space="preserve"> Follow the prompts on the installer screens</w:t>
            </w:r>
          </w:p>
          <w:p w14:paraId="38540D0F" w14:textId="77777777" w:rsidR="00FF524F" w:rsidRPr="00D240FD" w:rsidRDefault="00FF524F" w:rsidP="00FF524F">
            <w:pPr>
              <w:contextualSpacing/>
            </w:pPr>
            <w:r w:rsidRPr="00D240FD">
              <w:t>Note : If you are unsure about any setting, accept the defaults. You can change them later</w:t>
            </w:r>
          </w:p>
          <w:p w14:paraId="0B85C3E8" w14:textId="77777777" w:rsidR="00FF524F" w:rsidRDefault="00FF524F" w:rsidP="00FF524F">
            <w:pPr>
              <w:contextualSpacing/>
              <w:rPr>
                <w:rStyle w:val="pre"/>
                <w:rFonts w:ascii="Menlo" w:hAnsi="Menlo" w:cs="Menlo"/>
                <w:color w:val="E74C3C"/>
                <w:sz w:val="18"/>
              </w:rPr>
            </w:pPr>
            <w:r w:rsidRPr="00D240FD">
              <w:t>4. To verify the successful installation run the command on terminal</w:t>
            </w:r>
            <w:r>
              <w:rPr>
                <w:rFonts w:ascii="Lato" w:hAnsi="Lato"/>
                <w:color w:val="404040"/>
                <w:shd w:val="clear" w:color="auto" w:fill="FFFFFF"/>
              </w:rPr>
              <w:t xml:space="preserve"> </w:t>
            </w:r>
            <w:r>
              <w:rPr>
                <w:rStyle w:val="pre"/>
                <w:rFonts w:ascii="Menlo" w:hAnsi="Menlo" w:cs="Menlo"/>
                <w:color w:val="E74C3C"/>
                <w:sz w:val="18"/>
                <w:szCs w:val="18"/>
              </w:rPr>
              <w:t>conda</w:t>
            </w:r>
            <w:r>
              <w:rPr>
                <w:rFonts w:ascii="Menlo" w:hAnsi="Menlo" w:cs="Menlo"/>
                <w:color w:val="E74C3C"/>
                <w:sz w:val="18"/>
                <w:szCs w:val="18"/>
                <w:shd w:val="clear" w:color="auto" w:fill="FFFFFF"/>
              </w:rPr>
              <w:t> </w:t>
            </w:r>
            <w:r>
              <w:rPr>
                <w:rStyle w:val="pre"/>
                <w:rFonts w:ascii="Menlo" w:hAnsi="Menlo" w:cs="Menlo"/>
                <w:color w:val="E74C3C"/>
                <w:sz w:val="18"/>
                <w:szCs w:val="18"/>
              </w:rPr>
              <w:t>list</w:t>
            </w:r>
          </w:p>
          <w:p w14:paraId="25B94B63" w14:textId="77777777" w:rsidR="00FF524F" w:rsidRPr="00C12075" w:rsidRDefault="00FF524F" w:rsidP="00FF524F">
            <w:pPr>
              <w:contextualSpacing/>
              <w:rPr>
                <w:lang w:val="en-US"/>
              </w:rPr>
            </w:pPr>
          </w:p>
          <w:p w14:paraId="508DDFF8" w14:textId="77777777" w:rsidR="00FF524F" w:rsidRDefault="00FF524F" w:rsidP="00FF524F">
            <w:r>
              <w:t>Step:2 Installation of Jupyter</w:t>
            </w:r>
          </w:p>
          <w:p w14:paraId="6DD6001D" w14:textId="77777777" w:rsidR="00FF524F" w:rsidRDefault="00FF524F" w:rsidP="00FF524F">
            <w:pPr>
              <w:spacing w:beforeLines="20" w:before="48" w:line="240" w:lineRule="auto"/>
            </w:pPr>
            <w:r>
              <w:t>1.Upon successful installation of Conda, run the below mentioned command on Terminal the Jupyter lab will install on your pc</w:t>
            </w:r>
          </w:p>
          <w:p w14:paraId="45CF3C44" w14:textId="77777777" w:rsidR="00FF524F" w:rsidRPr="00F63740" w:rsidRDefault="00FF524F" w:rsidP="00FF524F">
            <w:pPr>
              <w:spacing w:beforeLines="20" w:before="48" w:line="240" w:lineRule="auto"/>
              <w:rPr>
                <w:rStyle w:val="pre"/>
                <w:color w:val="E74C3C"/>
              </w:rPr>
            </w:pPr>
            <w:r w:rsidRPr="00F63740">
              <w:rPr>
                <w:rStyle w:val="pre"/>
                <w:color w:val="E74C3C"/>
              </w:rPr>
              <w:t>conda install -c conda-forge jupyterlab</w:t>
            </w:r>
          </w:p>
          <w:p w14:paraId="3A47CD8D" w14:textId="77777777" w:rsidR="00FF524F" w:rsidRDefault="00FF524F" w:rsidP="00FF524F">
            <w:pPr>
              <w:pStyle w:val="HTMLPreformatted"/>
              <w:spacing w:beforeLines="20" w:before="48"/>
              <w:rPr>
                <w:rFonts w:ascii="Menlo" w:hAnsi="Menlo" w:cs="Menlo"/>
                <w:color w:val="404040"/>
                <w:sz w:val="18"/>
                <w:szCs w:val="18"/>
              </w:rPr>
            </w:pPr>
          </w:p>
          <w:p w14:paraId="6FA573AF" w14:textId="77777777" w:rsidR="00FF524F" w:rsidRDefault="00FF524F" w:rsidP="00FF524F">
            <w:pPr>
              <w:pStyle w:val="HTMLPreformatted"/>
              <w:spacing w:beforeLines="20" w:before="48"/>
              <w:contextualSpacing/>
              <w:rPr>
                <w:rFonts w:asciiTheme="minorHAnsi" w:hAnsiTheme="minorHAnsi" w:cs="Menlo"/>
              </w:rPr>
            </w:pPr>
            <w:r w:rsidRPr="00D240FD">
              <w:rPr>
                <w:rFonts w:ascii="Menlo" w:hAnsi="Menlo" w:cs="Menlo"/>
              </w:rPr>
              <w:t>3</w:t>
            </w:r>
            <w:r w:rsidRPr="00D240FD">
              <w:rPr>
                <w:rFonts w:asciiTheme="minorHAnsi" w:hAnsiTheme="minorHAnsi" w:cs="Menlo"/>
              </w:rPr>
              <w:t>. Jupyter lab requires Jupyter notebook</w:t>
            </w:r>
            <w:r>
              <w:rPr>
                <w:rFonts w:asciiTheme="minorHAnsi" w:hAnsiTheme="minorHAnsi" w:cs="Menlo"/>
              </w:rPr>
              <w:t>, please make sure installed already by running the command on Terminal</w:t>
            </w:r>
          </w:p>
          <w:p w14:paraId="3953FC22" w14:textId="77777777" w:rsidR="00FF524F" w:rsidRPr="00F63740" w:rsidRDefault="00FF524F" w:rsidP="00FF524F">
            <w:pPr>
              <w:spacing w:beforeLines="20" w:before="48" w:line="240" w:lineRule="auto"/>
              <w:contextualSpacing/>
              <w:rPr>
                <w:rStyle w:val="pre"/>
                <w:color w:val="E74C3C"/>
              </w:rPr>
            </w:pPr>
            <w:r w:rsidRPr="00F63740">
              <w:rPr>
                <w:rStyle w:val="pre"/>
                <w:color w:val="E74C3C"/>
              </w:rPr>
              <w:t>jupyter notebook –version</w:t>
            </w:r>
          </w:p>
          <w:p w14:paraId="65FC6C0E" w14:textId="77777777" w:rsidR="00FF524F" w:rsidRDefault="00FF524F" w:rsidP="00FF524F">
            <w:pPr>
              <w:pStyle w:val="HTMLPreformatted"/>
              <w:spacing w:beforeLines="20" w:before="48"/>
              <w:contextualSpacing/>
              <w:rPr>
                <w:rFonts w:ascii="Menlo" w:hAnsi="Menlo" w:cs="Menlo"/>
                <w:color w:val="404040"/>
                <w:sz w:val="18"/>
                <w:szCs w:val="18"/>
              </w:rPr>
            </w:pPr>
          </w:p>
          <w:p w14:paraId="1FCA4EC6" w14:textId="77777777" w:rsidR="00FF524F" w:rsidRPr="00F63740" w:rsidRDefault="00FF524F" w:rsidP="00FF524F">
            <w:pPr>
              <w:pStyle w:val="HTMLPreformatted"/>
              <w:spacing w:beforeLines="20" w:before="48"/>
              <w:contextualSpacing/>
              <w:rPr>
                <w:rFonts w:asciiTheme="minorHAnsi" w:hAnsiTheme="minorHAnsi" w:cs="Menlo"/>
              </w:rPr>
            </w:pPr>
            <w:r w:rsidRPr="00F63740">
              <w:rPr>
                <w:rFonts w:asciiTheme="minorHAnsi" w:hAnsiTheme="minorHAnsi" w:cs="Menlo"/>
              </w:rPr>
              <w:t>if notebook is not installed, please install by running this command</w:t>
            </w:r>
          </w:p>
          <w:p w14:paraId="2F3CB4CF" w14:textId="77777777" w:rsidR="00FF524F" w:rsidRDefault="00FF524F" w:rsidP="00FF524F">
            <w:pPr>
              <w:spacing w:beforeLines="20" w:before="48" w:line="240" w:lineRule="auto"/>
              <w:contextualSpacing/>
              <w:rPr>
                <w:rStyle w:val="pre"/>
                <w:color w:val="E74C3C"/>
              </w:rPr>
            </w:pPr>
            <w:r w:rsidRPr="00F63740">
              <w:rPr>
                <w:rStyle w:val="pre"/>
                <w:color w:val="E74C3C"/>
              </w:rPr>
              <w:t>jupyter notebook</w:t>
            </w:r>
          </w:p>
          <w:p w14:paraId="46F1297D" w14:textId="77777777" w:rsidR="00FF524F" w:rsidRDefault="00FF524F" w:rsidP="00FF524F">
            <w:pPr>
              <w:pStyle w:val="HTMLPreformatted"/>
              <w:rPr>
                <w:rFonts w:asciiTheme="minorHAnsi" w:hAnsiTheme="minorHAnsi" w:cs="Menlo"/>
                <w:b/>
                <w:bCs/>
              </w:rPr>
            </w:pPr>
            <w:r w:rsidRPr="002C4C33">
              <w:rPr>
                <w:rFonts w:asciiTheme="minorHAnsi" w:hAnsiTheme="minorHAnsi" w:cs="Menlo"/>
              </w:rPr>
              <w:t xml:space="preserve">Step: 3 Installation of </w:t>
            </w:r>
            <w:r w:rsidRPr="002C4C33">
              <w:rPr>
                <w:rFonts w:asciiTheme="minorHAnsi" w:hAnsiTheme="minorHAnsi" w:cs="Menlo"/>
                <w:b/>
                <w:bCs/>
              </w:rPr>
              <w:t>Quantum Development Kit</w:t>
            </w:r>
          </w:p>
          <w:p w14:paraId="2CD17468" w14:textId="77777777" w:rsidR="00FF524F" w:rsidRPr="002C4C33" w:rsidRDefault="00FF524F" w:rsidP="00FF524F">
            <w:pPr>
              <w:autoSpaceDE w:val="0"/>
              <w:autoSpaceDN w:val="0"/>
              <w:adjustRightInd w:val="0"/>
              <w:spacing w:before="0" w:after="0" w:line="360" w:lineRule="atLeast"/>
              <w:rPr>
                <w:rFonts w:eastAsia="Times New Roman" w:cs="Menlo"/>
                <w:sz w:val="20"/>
                <w:lang w:val="en-US" w:eastAsia="en-GB"/>
              </w:rPr>
            </w:pPr>
            <w:r w:rsidRPr="002C4C33">
              <w:rPr>
                <w:rFonts w:eastAsia="Times New Roman" w:cs="Menlo"/>
                <w:sz w:val="20"/>
                <w:lang w:val="en-US" w:eastAsia="en-GB"/>
              </w:rPr>
              <w:t>Installing IQ#</w:t>
            </w:r>
          </w:p>
          <w:p w14:paraId="7A6B8502" w14:textId="77777777" w:rsidR="00FF524F" w:rsidRPr="002C4C33" w:rsidRDefault="00FF524F" w:rsidP="00FF524F">
            <w:pPr>
              <w:autoSpaceDE w:val="0"/>
              <w:autoSpaceDN w:val="0"/>
              <w:adjustRightInd w:val="0"/>
              <w:spacing w:before="0" w:after="0" w:line="360" w:lineRule="atLeast"/>
              <w:contextualSpacing/>
              <w:rPr>
                <w:rFonts w:cs="Helvetica Neue"/>
                <w:color w:val="000000"/>
                <w:sz w:val="20"/>
              </w:rPr>
            </w:pPr>
            <w:r w:rsidRPr="002C4C33">
              <w:rPr>
                <w:rFonts w:eastAsia="Times New Roman" w:cs="Menlo"/>
                <w:sz w:val="20"/>
                <w:lang w:val="en-US" w:eastAsia="en-GB"/>
              </w:rPr>
              <w:t>IQ# (pronounced i-q-sharp) provides the core functionality of compiling and simulating Q# operations for Jupyter and Python. Installing IQ# on your machine</w:t>
            </w:r>
            <w:r>
              <w:rPr>
                <w:rFonts w:ascii="Helvetica Neue" w:hAnsi="Helvetica Neue" w:cs="Helvetica Neue"/>
                <w:color w:val="000000"/>
                <w:sz w:val="32"/>
                <w:szCs w:val="32"/>
              </w:rPr>
              <w:t xml:space="preserve"> </w:t>
            </w:r>
            <w:r w:rsidRPr="002C4C33">
              <w:rPr>
                <w:rFonts w:cs="Helvetica Neue"/>
                <w:color w:val="000000"/>
                <w:sz w:val="20"/>
              </w:rPr>
              <w:t>typically takes less than 10 minutes; just follow these two steps:</w:t>
            </w:r>
          </w:p>
          <w:p w14:paraId="09DA85A8" w14:textId="77777777" w:rsidR="00FF524F" w:rsidRPr="002C4C33" w:rsidRDefault="00FF524F" w:rsidP="00FF524F">
            <w:pPr>
              <w:numPr>
                <w:ilvl w:val="0"/>
                <w:numId w:val="2"/>
              </w:numPr>
              <w:tabs>
                <w:tab w:val="left" w:pos="220"/>
                <w:tab w:val="left" w:pos="720"/>
              </w:tabs>
              <w:autoSpaceDE w:val="0"/>
              <w:autoSpaceDN w:val="0"/>
              <w:adjustRightInd w:val="0"/>
              <w:spacing w:before="0" w:after="0" w:line="360" w:lineRule="atLeast"/>
              <w:ind w:hanging="720"/>
              <w:rPr>
                <w:rFonts w:ascii="Helvetica Neue" w:hAnsi="Helvetica Neue" w:cs="Helvetica Neue"/>
                <w:color w:val="000000"/>
                <w:sz w:val="32"/>
                <w:szCs w:val="32"/>
              </w:rPr>
            </w:pPr>
            <w:r w:rsidRPr="002C4C33">
              <w:rPr>
                <w:rFonts w:eastAsia="Times New Roman" w:cs="Menlo"/>
                <w:sz w:val="20"/>
                <w:lang w:val="en-US" w:eastAsia="en-GB"/>
              </w:rPr>
              <w:t>Install the latest version of the </w:t>
            </w:r>
            <w:hyperlink r:id="rId14" w:history="1">
              <w:r w:rsidRPr="002C4C33">
                <w:rPr>
                  <w:rFonts w:eastAsia="Times New Roman" w:cs="Menlo"/>
                  <w:sz w:val="20"/>
                  <w:lang w:val="en-US" w:eastAsia="en-GB"/>
                </w:rPr>
                <w:t>.NET Core SDK</w:t>
              </w:r>
            </w:hyperlink>
            <w:r w:rsidRPr="002C4C33">
              <w:rPr>
                <w:rFonts w:eastAsia="Times New Roman" w:cs="Menlo"/>
                <w:sz w:val="20"/>
                <w:lang w:val="en-US" w:eastAsia="en-GB"/>
              </w:rPr>
              <w:t xml:space="preserve"> (2.2 or later) </w:t>
            </w:r>
          </w:p>
          <w:p w14:paraId="1F462F1D" w14:textId="77777777" w:rsidR="00FF524F" w:rsidRDefault="00FF524F" w:rsidP="00FF524F">
            <w:pPr>
              <w:numPr>
                <w:ilvl w:val="0"/>
                <w:numId w:val="2"/>
              </w:numPr>
              <w:tabs>
                <w:tab w:val="left" w:pos="220"/>
                <w:tab w:val="left" w:pos="720"/>
              </w:tabs>
              <w:autoSpaceDE w:val="0"/>
              <w:autoSpaceDN w:val="0"/>
              <w:adjustRightInd w:val="0"/>
              <w:spacing w:before="0" w:after="0" w:line="360" w:lineRule="atLeast"/>
              <w:ind w:hanging="720"/>
              <w:rPr>
                <w:rFonts w:ascii="Helvetica Neue" w:hAnsi="Helvetica Neue" w:cs="Helvetica Neue"/>
                <w:color w:val="000000"/>
                <w:sz w:val="32"/>
                <w:szCs w:val="32"/>
              </w:rPr>
            </w:pPr>
            <w:r w:rsidRPr="002C4C33">
              <w:rPr>
                <w:rFonts w:eastAsia="Times New Roman" w:cs="Menlo"/>
                <w:sz w:val="20"/>
                <w:lang w:val="en-US" w:eastAsia="en-GB"/>
              </w:rPr>
              <w:t>following</w:t>
            </w:r>
            <w:r>
              <w:rPr>
                <w:rFonts w:ascii="Helvetica Neue" w:hAnsi="Helvetica Neue" w:cs="Helvetica Neue"/>
                <w:color w:val="000000"/>
                <w:sz w:val="32"/>
                <w:szCs w:val="32"/>
              </w:rPr>
              <w:t xml:space="preserve"> </w:t>
            </w:r>
            <w:r w:rsidRPr="002C4C33">
              <w:rPr>
                <w:rFonts w:eastAsia="Times New Roman" w:cs="Menlo"/>
                <w:sz w:val="20"/>
                <w:lang w:val="en-US" w:eastAsia="en-GB"/>
              </w:rPr>
              <w:t>the instructions from the </w:t>
            </w:r>
            <w:hyperlink r:id="rId15" w:history="1">
              <w:r w:rsidRPr="002C4C33">
                <w:rPr>
                  <w:rFonts w:eastAsia="Times New Roman" w:cs="Menlo"/>
                  <w:color w:val="0432FF"/>
                  <w:sz w:val="20"/>
                  <w:lang w:val="en-US" w:eastAsia="en-GB"/>
                </w:rPr>
                <w:t>.NET downloads page</w:t>
              </w:r>
            </w:hyperlink>
            <w:r w:rsidRPr="002C4C33">
              <w:rPr>
                <w:rFonts w:ascii="Helvetica Neue" w:hAnsi="Helvetica Neue" w:cs="Helvetica Neue"/>
                <w:color w:val="0432FF"/>
                <w:sz w:val="32"/>
                <w:szCs w:val="32"/>
              </w:rPr>
              <w:t>.</w:t>
            </w:r>
          </w:p>
          <w:p w14:paraId="628A1E09" w14:textId="77777777" w:rsidR="00FF524F" w:rsidRPr="002C4C33" w:rsidRDefault="00FF524F" w:rsidP="00FF524F">
            <w:pPr>
              <w:numPr>
                <w:ilvl w:val="0"/>
                <w:numId w:val="2"/>
              </w:numPr>
              <w:tabs>
                <w:tab w:val="left" w:pos="220"/>
                <w:tab w:val="left" w:pos="720"/>
              </w:tabs>
              <w:autoSpaceDE w:val="0"/>
              <w:autoSpaceDN w:val="0"/>
              <w:adjustRightInd w:val="0"/>
              <w:spacing w:before="100" w:beforeAutospacing="1" w:after="0" w:line="240" w:lineRule="auto"/>
              <w:ind w:left="0" w:hanging="720"/>
              <w:contextualSpacing/>
              <w:rPr>
                <w:rFonts w:ascii="Helvetica Neue" w:hAnsi="Helvetica Neue" w:cs="Helvetica Neue"/>
                <w:color w:val="000000"/>
                <w:sz w:val="32"/>
                <w:szCs w:val="32"/>
              </w:rPr>
            </w:pPr>
            <w:r>
              <w:rPr>
                <w:rFonts w:eastAsia="Times New Roman" w:cs="Menlo"/>
                <w:sz w:val="20"/>
                <w:lang w:val="en-US" w:eastAsia="en-GB"/>
              </w:rPr>
              <w:t xml:space="preserve">3. </w:t>
            </w:r>
            <w:r w:rsidRPr="002C4C33">
              <w:rPr>
                <w:rFonts w:eastAsia="Times New Roman" w:cs="Menlo"/>
                <w:sz w:val="20"/>
                <w:lang w:val="en-US" w:eastAsia="en-GB"/>
              </w:rPr>
              <w:t>From the command line, execute</w:t>
            </w:r>
          </w:p>
          <w:p w14:paraId="67AF2971" w14:textId="77777777" w:rsidR="00FF524F" w:rsidRPr="00042F3C" w:rsidRDefault="00FF524F" w:rsidP="00FF524F">
            <w:pPr>
              <w:spacing w:before="100" w:beforeAutospacing="1" w:line="240" w:lineRule="auto"/>
              <w:contextualSpacing/>
              <w:rPr>
                <w:color w:val="E74C3C"/>
              </w:rPr>
            </w:pPr>
            <w:r w:rsidRPr="002C4C33">
              <w:rPr>
                <w:rStyle w:val="pre"/>
                <w:color w:val="E74C3C"/>
              </w:rPr>
              <w:t>dotnet tool install -g Microsoft.Quantum.IQSharp</w:t>
            </w:r>
          </w:p>
          <w:p w14:paraId="45D5BCA7" w14:textId="77777777" w:rsidR="00FF524F" w:rsidRPr="00042F3C" w:rsidRDefault="00FF524F" w:rsidP="00FF524F">
            <w:pPr>
              <w:numPr>
                <w:ilvl w:val="0"/>
                <w:numId w:val="2"/>
              </w:numPr>
              <w:tabs>
                <w:tab w:val="left" w:pos="220"/>
                <w:tab w:val="left" w:pos="720"/>
              </w:tabs>
              <w:autoSpaceDE w:val="0"/>
              <w:autoSpaceDN w:val="0"/>
              <w:adjustRightInd w:val="0"/>
              <w:spacing w:before="100" w:beforeAutospacing="1" w:after="0" w:line="240" w:lineRule="auto"/>
              <w:ind w:left="0" w:hanging="720"/>
              <w:contextualSpacing/>
              <w:rPr>
                <w:rFonts w:eastAsia="Times New Roman" w:cs="Menlo"/>
                <w:sz w:val="20"/>
                <w:lang w:val="en-US" w:eastAsia="en-GB"/>
              </w:rPr>
            </w:pPr>
            <w:r>
              <w:rPr>
                <w:rFonts w:eastAsia="Times New Roman" w:cs="Menlo"/>
                <w:sz w:val="20"/>
                <w:lang w:val="en-US" w:eastAsia="en-GB"/>
              </w:rPr>
              <w:t>4.</w:t>
            </w:r>
            <w:r w:rsidRPr="00042F3C">
              <w:rPr>
                <w:rFonts w:eastAsia="Times New Roman" w:cs="Menlo"/>
                <w:sz w:val="20"/>
                <w:lang w:val="en-US" w:eastAsia="en-GB"/>
              </w:rPr>
              <w:t>IQ# was correctly installed, from the command line type: </w:t>
            </w:r>
          </w:p>
          <w:p w14:paraId="33B31C06" w14:textId="77777777" w:rsidR="00FF524F" w:rsidRPr="00042F3C" w:rsidRDefault="00FF524F" w:rsidP="00FF524F">
            <w:pPr>
              <w:spacing w:before="100" w:beforeAutospacing="1" w:line="240" w:lineRule="auto"/>
              <w:contextualSpacing/>
              <w:rPr>
                <w:rStyle w:val="pre"/>
                <w:color w:val="E74C3C"/>
              </w:rPr>
            </w:pPr>
            <w:r w:rsidRPr="00042F3C">
              <w:rPr>
                <w:rStyle w:val="pre"/>
                <w:color w:val="E74C3C"/>
              </w:rPr>
              <w:t>dotnet iqsharp --version.</w:t>
            </w:r>
          </w:p>
          <w:p w14:paraId="7946E559" w14:textId="77777777" w:rsidR="00FF524F" w:rsidRPr="00CA557F" w:rsidRDefault="00FF524F" w:rsidP="00FF524F">
            <w:pPr>
              <w:autoSpaceDE w:val="0"/>
              <w:autoSpaceDN w:val="0"/>
              <w:adjustRightInd w:val="0"/>
              <w:ind w:right="-720"/>
              <w:rPr>
                <w:rFonts w:cs="Helvetica Neue"/>
                <w:b/>
                <w:bCs/>
                <w:color w:val="000000"/>
                <w:sz w:val="20"/>
              </w:rPr>
            </w:pPr>
          </w:p>
          <w:p w14:paraId="2FD97900" w14:textId="77777777" w:rsidR="00FF524F" w:rsidRPr="002C4C33" w:rsidRDefault="00FF524F" w:rsidP="00FF524F">
            <w:pPr>
              <w:pStyle w:val="HTMLPreformatted"/>
              <w:rPr>
                <w:rFonts w:asciiTheme="minorHAnsi" w:hAnsiTheme="minorHAnsi" w:cs="Menlo"/>
              </w:rPr>
            </w:pPr>
          </w:p>
          <w:p w14:paraId="4503BD9B" w14:textId="77777777" w:rsidR="00FF524F" w:rsidRDefault="00FF524F" w:rsidP="00FF524F">
            <w:pPr>
              <w:pStyle w:val="HTMLPreformatted"/>
              <w:rPr>
                <w:rFonts w:asciiTheme="minorHAnsi" w:hAnsiTheme="minorHAnsi" w:cs="Menlo"/>
                <w:color w:val="404040"/>
              </w:rPr>
            </w:pPr>
          </w:p>
          <w:p w14:paraId="3B8DBD86" w14:textId="77777777" w:rsidR="00FF524F" w:rsidRPr="00512BD0" w:rsidRDefault="00512BD0" w:rsidP="00FF524F">
            <w:pPr>
              <w:pStyle w:val="HTMLPreformatted"/>
              <w:rPr>
                <w:rFonts w:asciiTheme="minorHAnsi" w:hAnsiTheme="minorHAnsi" w:cs="Menlo"/>
              </w:rPr>
            </w:pPr>
            <w:r w:rsidRPr="00512BD0">
              <w:rPr>
                <w:rFonts w:asciiTheme="minorHAnsi" w:hAnsiTheme="minorHAnsi" w:cs="Menlo"/>
              </w:rPr>
              <w:t>Run and Compile Q#</w:t>
            </w:r>
          </w:p>
          <w:p w14:paraId="47AC8BD4" w14:textId="77777777" w:rsidR="00512BD0" w:rsidRPr="00C5155C" w:rsidRDefault="00512BD0" w:rsidP="00512BD0">
            <w:pPr>
              <w:pStyle w:val="HTMLPreformatted"/>
              <w:numPr>
                <w:ilvl w:val="0"/>
                <w:numId w:val="3"/>
              </w:numPr>
              <w:ind w:left="417"/>
              <w:rPr>
                <w:rStyle w:val="pre"/>
                <w:rFonts w:asciiTheme="minorHAnsi" w:hAnsiTheme="minorHAnsi" w:cs="Menlo"/>
              </w:rPr>
            </w:pPr>
            <w:r w:rsidRPr="00512BD0">
              <w:rPr>
                <w:rFonts w:asciiTheme="minorHAnsi" w:hAnsiTheme="minorHAnsi" w:cs="Menlo"/>
              </w:rPr>
              <w:t>Launch the Jupyter notebook by executing below command from Terminal</w:t>
            </w:r>
            <w:r>
              <w:rPr>
                <w:rFonts w:asciiTheme="minorHAnsi" w:hAnsiTheme="minorHAnsi" w:cs="Menlo"/>
              </w:rPr>
              <w:t xml:space="preserve"> </w:t>
            </w:r>
            <w:r w:rsidR="00C5155C" w:rsidRPr="00C5155C">
              <w:rPr>
                <w:rStyle w:val="pre"/>
                <w:rFonts w:eastAsiaTheme="minorEastAsia" w:cstheme="minorBidi"/>
                <w:color w:val="E74C3C"/>
                <w:sz w:val="22"/>
                <w:lang w:val="en-GB" w:eastAsia="ja-JP"/>
              </w:rPr>
              <w:t>(</w:t>
            </w:r>
            <w:r w:rsidR="00C5155C" w:rsidRPr="00C5155C">
              <w:rPr>
                <w:rStyle w:val="pre"/>
                <w:rFonts w:asciiTheme="minorHAnsi" w:eastAsiaTheme="minorEastAsia" w:hAnsiTheme="minorHAnsi" w:cstheme="minorBidi"/>
                <w:color w:val="E74C3C"/>
                <w:sz w:val="22"/>
                <w:lang w:val="en-GB" w:eastAsia="ja-JP"/>
              </w:rPr>
              <w:t>jupyter notebook</w:t>
            </w:r>
            <w:r w:rsidR="00C5155C">
              <w:rPr>
                <w:rStyle w:val="pre"/>
                <w:rFonts w:asciiTheme="minorHAnsi" w:eastAsiaTheme="minorEastAsia" w:hAnsiTheme="minorHAnsi" w:cstheme="minorBidi"/>
                <w:color w:val="E74C3C"/>
                <w:sz w:val="22"/>
                <w:lang w:val="en-GB" w:eastAsia="ja-JP"/>
              </w:rPr>
              <w:t>)</w:t>
            </w:r>
          </w:p>
          <w:p w14:paraId="417D2F2A" w14:textId="77777777" w:rsidR="00C5155C" w:rsidRDefault="00C5155C" w:rsidP="00512BD0">
            <w:pPr>
              <w:pStyle w:val="HTMLPreformatted"/>
              <w:numPr>
                <w:ilvl w:val="0"/>
                <w:numId w:val="3"/>
              </w:numPr>
              <w:ind w:left="417"/>
              <w:rPr>
                <w:rFonts w:asciiTheme="minorHAnsi" w:hAnsiTheme="minorHAnsi" w:cs="Menlo"/>
              </w:rPr>
            </w:pPr>
            <w:r>
              <w:rPr>
                <w:rFonts w:asciiTheme="minorHAnsi" w:hAnsiTheme="minorHAnsi" w:cs="Menlo"/>
              </w:rPr>
              <w:t>D</w:t>
            </w:r>
            <w:r w:rsidRPr="00C5155C">
              <w:rPr>
                <w:rFonts w:asciiTheme="minorHAnsi" w:hAnsiTheme="minorHAnsi" w:cs="Menlo"/>
              </w:rPr>
              <w:t>ashboard will open on default browser</w:t>
            </w:r>
          </w:p>
          <w:p w14:paraId="7A872E5A" w14:textId="77777777" w:rsidR="00C5155C" w:rsidRDefault="00C5155C" w:rsidP="00512BD0">
            <w:pPr>
              <w:pStyle w:val="HTMLPreformatted"/>
              <w:numPr>
                <w:ilvl w:val="0"/>
                <w:numId w:val="3"/>
              </w:numPr>
              <w:ind w:left="417"/>
              <w:rPr>
                <w:rFonts w:asciiTheme="minorHAnsi" w:hAnsiTheme="minorHAnsi" w:cs="Menlo"/>
              </w:rPr>
            </w:pPr>
            <w:proofErr w:type="spellStart"/>
            <w:r>
              <w:rPr>
                <w:rFonts w:asciiTheme="minorHAnsi" w:hAnsiTheme="minorHAnsi" w:cs="Menlo"/>
              </w:rPr>
              <w:t>Filess</w:t>
            </w:r>
            <w:proofErr w:type="spellEnd"/>
            <w:r>
              <w:rPr>
                <w:rFonts w:asciiTheme="minorHAnsi" w:hAnsiTheme="minorHAnsi" w:cs="Menlo"/>
              </w:rPr>
              <w:t>&gt;&gt; New &gt;&gt; Select Q# Program</w:t>
            </w:r>
          </w:p>
          <w:p w14:paraId="2F0A3991" w14:textId="77777777" w:rsidR="00C5155C" w:rsidRPr="00BB6BA3" w:rsidRDefault="00B4046C" w:rsidP="00512BD0">
            <w:pPr>
              <w:pStyle w:val="HTMLPreformatted"/>
              <w:numPr>
                <w:ilvl w:val="0"/>
                <w:numId w:val="3"/>
              </w:numPr>
              <w:ind w:left="417"/>
              <w:rPr>
                <w:rFonts w:asciiTheme="minorHAnsi" w:hAnsiTheme="minorHAnsi" w:cs="Menlo"/>
                <w:color w:val="002060"/>
              </w:rPr>
            </w:pPr>
            <w:hyperlink r:id="rId16" w:history="1">
              <w:r w:rsidR="00BB6BA3" w:rsidRPr="00A15D76">
                <w:rPr>
                  <w:rStyle w:val="Hyperlink"/>
                  <w:rFonts w:ascii="Menlo" w:hAnsi="Menlo" w:cs="Menlo"/>
                  <w:szCs w:val="22"/>
                </w:rPr>
                <w:t>http://localhost:8888/</w:t>
              </w:r>
            </w:hyperlink>
          </w:p>
          <w:p w14:paraId="364F47B8" w14:textId="77777777" w:rsidR="00BB6BA3" w:rsidRPr="00BB6BA3" w:rsidRDefault="00BB6BA3" w:rsidP="00512BD0">
            <w:pPr>
              <w:pStyle w:val="HTMLPreformatted"/>
              <w:numPr>
                <w:ilvl w:val="0"/>
                <w:numId w:val="3"/>
              </w:numPr>
              <w:ind w:left="417"/>
              <w:rPr>
                <w:rFonts w:asciiTheme="minorHAnsi" w:hAnsiTheme="minorHAnsi" w:cs="Menlo"/>
                <w:color w:val="002060"/>
              </w:rPr>
            </w:pPr>
          </w:p>
          <w:p w14:paraId="1A7F21BB" w14:textId="210639A7" w:rsidR="00FF524F" w:rsidRPr="00D240FD" w:rsidRDefault="00050A21" w:rsidP="00FF524F">
            <w:r w:rsidRPr="00050A21">
              <w:rPr>
                <w:noProof/>
              </w:rPr>
              <w:drawing>
                <wp:inline distT="0" distB="0" distL="0" distR="0" wp14:anchorId="06DE81A8" wp14:editId="5711868B">
                  <wp:extent cx="3289300" cy="377190"/>
                  <wp:effectExtent l="0" t="0" r="0" b="381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9300" cy="377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3DCC24" w14:textId="77777777" w:rsidR="00FF524F" w:rsidRDefault="00FF524F" w:rsidP="00FF524F">
            <w:pPr>
              <w:rPr>
                <w:lang w:val="en-US"/>
              </w:rPr>
            </w:pPr>
          </w:p>
          <w:p w14:paraId="4F44DCDD" w14:textId="7F8E2A6B" w:rsidR="00FF524F" w:rsidRDefault="002F032D" w:rsidP="002F032D">
            <w:pPr>
              <w:pStyle w:val="ListParagraph"/>
              <w:numPr>
                <w:ilvl w:val="0"/>
                <w:numId w:val="3"/>
              </w:numPr>
            </w:pPr>
            <w:r>
              <w:t xml:space="preserve">Declaring variable </w:t>
            </w:r>
            <w:proofErr w:type="spellStart"/>
            <w:r>
              <w:t>HelloQ</w:t>
            </w:r>
            <w:proofErr w:type="spellEnd"/>
            <w:r w:rsidR="004B65FA">
              <w:t xml:space="preserve"> </w:t>
            </w:r>
          </w:p>
          <w:p w14:paraId="0CBB5F37" w14:textId="77777777" w:rsidR="00D97FFE" w:rsidRPr="00D97FFE" w:rsidRDefault="00D97FFE" w:rsidP="00D97FFE">
            <w:pPr>
              <w:pStyle w:val="ListParagraph"/>
              <w:rPr>
                <w:color w:val="002060"/>
                <w:sz w:val="16"/>
                <w:szCs w:val="13"/>
              </w:rPr>
            </w:pPr>
            <w:r w:rsidRPr="00D97FFE">
              <w:rPr>
                <w:color w:val="002060"/>
                <w:sz w:val="16"/>
                <w:szCs w:val="13"/>
              </w:rPr>
              <w:t xml:space="preserve">operation </w:t>
            </w:r>
            <w:proofErr w:type="spellStart"/>
            <w:r w:rsidRPr="00D97FFE">
              <w:rPr>
                <w:color w:val="002060"/>
                <w:sz w:val="16"/>
                <w:szCs w:val="13"/>
              </w:rPr>
              <w:t>HelloQ</w:t>
            </w:r>
            <w:proofErr w:type="spellEnd"/>
            <w:r w:rsidRPr="00D97FFE">
              <w:rPr>
                <w:color w:val="002060"/>
                <w:sz w:val="16"/>
                <w:szCs w:val="13"/>
              </w:rPr>
              <w:t>(name: String) : Unit {</w:t>
            </w:r>
          </w:p>
          <w:p w14:paraId="5754C15E" w14:textId="02A98392" w:rsidR="00D97FFE" w:rsidRPr="00D97FFE" w:rsidRDefault="00D97FFE" w:rsidP="00D97FFE">
            <w:pPr>
              <w:pStyle w:val="ListParagraph"/>
              <w:rPr>
                <w:color w:val="002060"/>
                <w:sz w:val="16"/>
                <w:szCs w:val="13"/>
              </w:rPr>
            </w:pPr>
            <w:r w:rsidRPr="00D97FFE">
              <w:rPr>
                <w:color w:val="002060"/>
                <w:sz w:val="16"/>
                <w:szCs w:val="13"/>
              </w:rPr>
              <w:t xml:space="preserve">    Message($"Hello {name}!");</w:t>
            </w:r>
          </w:p>
          <w:p w14:paraId="2A97ED9B" w14:textId="0BFE3679" w:rsidR="00D97FFE" w:rsidRDefault="00D97FFE" w:rsidP="00D97FFE">
            <w:pPr>
              <w:pStyle w:val="ListParagraph"/>
              <w:rPr>
                <w:color w:val="002060"/>
                <w:sz w:val="16"/>
                <w:szCs w:val="13"/>
              </w:rPr>
            </w:pPr>
            <w:r w:rsidRPr="00D97FFE">
              <w:rPr>
                <w:color w:val="002060"/>
                <w:sz w:val="16"/>
                <w:szCs w:val="13"/>
              </w:rPr>
              <w:t>}</w:t>
            </w:r>
          </w:p>
          <w:p w14:paraId="327C6D24" w14:textId="1CD2D872" w:rsidR="004B65FA" w:rsidRPr="00D97FFE" w:rsidRDefault="004B65FA" w:rsidP="00D97FFE">
            <w:pPr>
              <w:pStyle w:val="ListParagraph"/>
              <w:rPr>
                <w:color w:val="002060"/>
                <w:sz w:val="16"/>
                <w:szCs w:val="13"/>
              </w:rPr>
            </w:pPr>
            <w:r>
              <w:rPr>
                <w:color w:val="002060"/>
                <w:sz w:val="16"/>
                <w:szCs w:val="13"/>
              </w:rPr>
              <w:t xml:space="preserve">Once added the message ( Press: </w:t>
            </w:r>
            <w:proofErr w:type="spellStart"/>
            <w:r>
              <w:rPr>
                <w:color w:val="002060"/>
                <w:sz w:val="16"/>
                <w:szCs w:val="13"/>
              </w:rPr>
              <w:t>cmd</w:t>
            </w:r>
            <w:proofErr w:type="spellEnd"/>
            <w:r>
              <w:rPr>
                <w:color w:val="002060"/>
                <w:sz w:val="16"/>
                <w:szCs w:val="13"/>
              </w:rPr>
              <w:t xml:space="preserve"> +Enter </w:t>
            </w:r>
          </w:p>
          <w:p w14:paraId="78AC001A" w14:textId="77F40694" w:rsidR="002F032D" w:rsidRDefault="002F032D" w:rsidP="002F032D">
            <w:pPr>
              <w:pStyle w:val="ListParagraph"/>
              <w:numPr>
                <w:ilvl w:val="0"/>
                <w:numId w:val="3"/>
              </w:numPr>
            </w:pPr>
            <w:r>
              <w:t xml:space="preserve">Defining variable </w:t>
            </w:r>
            <w:proofErr w:type="spellStart"/>
            <w:r>
              <w:t>HelloQ</w:t>
            </w:r>
            <w:proofErr w:type="spellEnd"/>
            <w:r>
              <w:t xml:space="preserve"> = Gavaskar</w:t>
            </w:r>
          </w:p>
          <w:p w14:paraId="2D16680A" w14:textId="77777777" w:rsidR="00D97FFE" w:rsidRPr="00D97FFE" w:rsidRDefault="00D97FFE" w:rsidP="00D97FFE">
            <w:pPr>
              <w:pStyle w:val="ListParagraph"/>
              <w:rPr>
                <w:color w:val="002060"/>
                <w:sz w:val="16"/>
                <w:szCs w:val="13"/>
              </w:rPr>
            </w:pPr>
            <w:r w:rsidRPr="00D97FFE">
              <w:rPr>
                <w:color w:val="002060"/>
                <w:sz w:val="16"/>
                <w:szCs w:val="13"/>
              </w:rPr>
              <w:t xml:space="preserve">operation </w:t>
            </w:r>
            <w:proofErr w:type="spellStart"/>
            <w:r w:rsidRPr="00D97FFE">
              <w:rPr>
                <w:color w:val="002060"/>
                <w:sz w:val="16"/>
                <w:szCs w:val="13"/>
              </w:rPr>
              <w:t>HelloGavaskar</w:t>
            </w:r>
            <w:proofErr w:type="spellEnd"/>
            <w:r w:rsidRPr="00D97FFE">
              <w:rPr>
                <w:color w:val="002060"/>
                <w:sz w:val="16"/>
                <w:szCs w:val="13"/>
              </w:rPr>
              <w:t>() : Unit {</w:t>
            </w:r>
          </w:p>
          <w:p w14:paraId="4FA20AD8" w14:textId="77777777" w:rsidR="00D97FFE" w:rsidRPr="00D97FFE" w:rsidRDefault="00D97FFE" w:rsidP="00D97FFE">
            <w:pPr>
              <w:pStyle w:val="ListParagraph"/>
              <w:rPr>
                <w:color w:val="002060"/>
                <w:sz w:val="16"/>
                <w:szCs w:val="13"/>
              </w:rPr>
            </w:pPr>
            <w:r w:rsidRPr="00D97FFE">
              <w:rPr>
                <w:color w:val="002060"/>
                <w:sz w:val="16"/>
                <w:szCs w:val="13"/>
              </w:rPr>
              <w:t xml:space="preserve">    </w:t>
            </w:r>
            <w:proofErr w:type="spellStart"/>
            <w:r w:rsidRPr="00D97FFE">
              <w:rPr>
                <w:color w:val="002060"/>
                <w:sz w:val="16"/>
                <w:szCs w:val="13"/>
              </w:rPr>
              <w:t>HelloQ</w:t>
            </w:r>
            <w:proofErr w:type="spellEnd"/>
            <w:r w:rsidRPr="00D97FFE">
              <w:rPr>
                <w:color w:val="002060"/>
                <w:sz w:val="16"/>
                <w:szCs w:val="13"/>
              </w:rPr>
              <w:t>("Gavaskar");</w:t>
            </w:r>
          </w:p>
          <w:p w14:paraId="67AD4317" w14:textId="1686D7B0" w:rsidR="00D97FFE" w:rsidRPr="00D97FFE" w:rsidRDefault="00D97FFE" w:rsidP="00D97FFE">
            <w:pPr>
              <w:pStyle w:val="ListParagraph"/>
              <w:rPr>
                <w:color w:val="002060"/>
                <w:sz w:val="16"/>
                <w:szCs w:val="13"/>
              </w:rPr>
            </w:pPr>
            <w:r w:rsidRPr="00D97FFE">
              <w:rPr>
                <w:color w:val="002060"/>
                <w:sz w:val="16"/>
                <w:szCs w:val="13"/>
              </w:rPr>
              <w:t>}</w:t>
            </w:r>
          </w:p>
          <w:p w14:paraId="039740B7" w14:textId="5F7D69B2" w:rsidR="002F032D" w:rsidRDefault="002F032D" w:rsidP="002F032D">
            <w:pPr>
              <w:rPr>
                <w:lang w:val="en-US"/>
              </w:rPr>
            </w:pPr>
            <w:r w:rsidRPr="002F032D">
              <w:drawing>
                <wp:inline distT="0" distB="0" distL="0" distR="0" wp14:anchorId="70C81160" wp14:editId="464F952C">
                  <wp:extent cx="3239135" cy="856323"/>
                  <wp:effectExtent l="0" t="0" r="0" b="0"/>
                  <wp:docPr id="8" name="Picture 8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11265" t="11769" r="10959" b="56005"/>
                          <a:stretch/>
                        </pic:blipFill>
                        <pic:spPr bwMode="auto">
                          <a:xfrm>
                            <a:off x="0" y="0"/>
                            <a:ext cx="3285354" cy="8685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94CAAAD" w14:textId="51D259A5" w:rsidR="00B51272" w:rsidRPr="00B51272" w:rsidRDefault="00B51272" w:rsidP="002F032D">
            <w:pPr>
              <w:rPr>
                <w:sz w:val="20"/>
                <w:szCs w:val="16"/>
                <w:lang w:val="en-US"/>
              </w:rPr>
            </w:pPr>
            <w:r w:rsidRPr="00B51272">
              <w:rPr>
                <w:sz w:val="20"/>
                <w:szCs w:val="16"/>
                <w:lang w:val="en-US"/>
              </w:rPr>
              <w:t>8.Performing Mathematical function by importing Microsoft math library.</w:t>
            </w:r>
          </w:p>
          <w:p w14:paraId="4C5F6648" w14:textId="33F6EFD3" w:rsidR="00B51272" w:rsidRPr="00B51272" w:rsidRDefault="00B51272" w:rsidP="00B51272">
            <w:pPr>
              <w:contextualSpacing/>
              <w:rPr>
                <w:sz w:val="16"/>
                <w:szCs w:val="13"/>
                <w:lang w:val="en-US"/>
              </w:rPr>
            </w:pPr>
            <w:r w:rsidRPr="00B51272">
              <w:rPr>
                <w:sz w:val="16"/>
                <w:szCs w:val="13"/>
                <w:lang w:val="en-US"/>
              </w:rPr>
              <w:t xml:space="preserve">open </w:t>
            </w:r>
            <w:proofErr w:type="spellStart"/>
            <w:proofErr w:type="gramStart"/>
            <w:r w:rsidRPr="00B51272">
              <w:rPr>
                <w:sz w:val="16"/>
                <w:szCs w:val="13"/>
                <w:lang w:val="en-US"/>
              </w:rPr>
              <w:t>Microsoft.Quantum.Math</w:t>
            </w:r>
            <w:proofErr w:type="spellEnd"/>
            <w:proofErr w:type="gramEnd"/>
            <w:r w:rsidRPr="00B51272">
              <w:rPr>
                <w:sz w:val="16"/>
                <w:szCs w:val="13"/>
                <w:lang w:val="en-US"/>
              </w:rPr>
              <w:t>;</w:t>
            </w:r>
          </w:p>
          <w:p w14:paraId="02E3A94F" w14:textId="77777777" w:rsidR="00B51272" w:rsidRPr="00B51272" w:rsidRDefault="00B51272" w:rsidP="00B51272">
            <w:pPr>
              <w:contextualSpacing/>
              <w:rPr>
                <w:sz w:val="16"/>
                <w:szCs w:val="13"/>
                <w:lang w:val="en-US"/>
              </w:rPr>
            </w:pPr>
            <w:r w:rsidRPr="00B51272">
              <w:rPr>
                <w:sz w:val="16"/>
                <w:szCs w:val="13"/>
                <w:lang w:val="en-US"/>
              </w:rPr>
              <w:t xml:space="preserve">operation </w:t>
            </w:r>
            <w:proofErr w:type="spellStart"/>
            <w:proofErr w:type="gramStart"/>
            <w:r w:rsidRPr="00B51272">
              <w:rPr>
                <w:sz w:val="16"/>
                <w:szCs w:val="13"/>
                <w:lang w:val="en-US"/>
              </w:rPr>
              <w:t>HelloPi</w:t>
            </w:r>
            <w:proofErr w:type="spellEnd"/>
            <w:r w:rsidRPr="00B51272">
              <w:rPr>
                <w:sz w:val="16"/>
                <w:szCs w:val="13"/>
                <w:lang w:val="en-US"/>
              </w:rPr>
              <w:t>(</w:t>
            </w:r>
            <w:proofErr w:type="gramEnd"/>
            <w:r w:rsidRPr="00B51272">
              <w:rPr>
                <w:sz w:val="16"/>
                <w:szCs w:val="13"/>
                <w:lang w:val="en-US"/>
              </w:rPr>
              <w:t>) : Unit {</w:t>
            </w:r>
          </w:p>
          <w:p w14:paraId="72E2E44F" w14:textId="77777777" w:rsidR="00B51272" w:rsidRPr="00B51272" w:rsidRDefault="00B51272" w:rsidP="00B51272">
            <w:pPr>
              <w:contextualSpacing/>
              <w:rPr>
                <w:sz w:val="16"/>
                <w:szCs w:val="13"/>
                <w:lang w:val="en-US"/>
              </w:rPr>
            </w:pPr>
            <w:r w:rsidRPr="00B51272">
              <w:rPr>
                <w:sz w:val="16"/>
                <w:szCs w:val="13"/>
                <w:lang w:val="en-US"/>
              </w:rPr>
              <w:t xml:space="preserve">    let pi = </w:t>
            </w:r>
            <w:proofErr w:type="spellStart"/>
            <w:proofErr w:type="gramStart"/>
            <w:r w:rsidRPr="00B51272">
              <w:rPr>
                <w:sz w:val="16"/>
                <w:szCs w:val="13"/>
                <w:lang w:val="en-US"/>
              </w:rPr>
              <w:t>Microsoft.Quantum.Convert.DoubleAsString</w:t>
            </w:r>
            <w:proofErr w:type="spellEnd"/>
            <w:proofErr w:type="gramEnd"/>
            <w:r w:rsidRPr="00B51272">
              <w:rPr>
                <w:sz w:val="16"/>
                <w:szCs w:val="13"/>
                <w:lang w:val="en-US"/>
              </w:rPr>
              <w:t>(PI());</w:t>
            </w:r>
          </w:p>
          <w:p w14:paraId="055D95C7" w14:textId="77777777" w:rsidR="00B51272" w:rsidRPr="00B51272" w:rsidRDefault="00B51272" w:rsidP="00B51272">
            <w:pPr>
              <w:contextualSpacing/>
              <w:rPr>
                <w:sz w:val="16"/>
                <w:szCs w:val="13"/>
                <w:lang w:val="en-US"/>
              </w:rPr>
            </w:pPr>
            <w:r w:rsidRPr="00B51272">
              <w:rPr>
                <w:sz w:val="16"/>
                <w:szCs w:val="13"/>
                <w:lang w:val="en-US"/>
              </w:rPr>
              <w:t xml:space="preserve">    </w:t>
            </w:r>
            <w:proofErr w:type="spellStart"/>
            <w:r w:rsidRPr="00B51272">
              <w:rPr>
                <w:sz w:val="16"/>
                <w:szCs w:val="13"/>
                <w:lang w:val="en-US"/>
              </w:rPr>
              <w:t>HelloQ</w:t>
            </w:r>
            <w:proofErr w:type="spellEnd"/>
            <w:r w:rsidRPr="00B51272">
              <w:rPr>
                <w:sz w:val="16"/>
                <w:szCs w:val="13"/>
                <w:lang w:val="en-US"/>
              </w:rPr>
              <w:t>(pi);</w:t>
            </w:r>
          </w:p>
          <w:p w14:paraId="1206E53F" w14:textId="4B4D4832" w:rsidR="00B51272" w:rsidRDefault="00B51272" w:rsidP="00B51272">
            <w:pPr>
              <w:contextualSpacing/>
              <w:rPr>
                <w:sz w:val="16"/>
                <w:szCs w:val="13"/>
                <w:lang w:val="en-US"/>
              </w:rPr>
            </w:pPr>
            <w:r w:rsidRPr="00B51272">
              <w:rPr>
                <w:sz w:val="16"/>
                <w:szCs w:val="13"/>
                <w:lang w:val="en-US"/>
              </w:rPr>
              <w:t>}</w:t>
            </w:r>
          </w:p>
          <w:p w14:paraId="6ED78878" w14:textId="501A2F73" w:rsidR="00B51272" w:rsidRDefault="00B51272" w:rsidP="00B51272">
            <w:pPr>
              <w:pStyle w:val="ListParagraph"/>
              <w:numPr>
                <w:ilvl w:val="0"/>
                <w:numId w:val="3"/>
              </w:numPr>
              <w:ind w:left="357" w:hanging="357"/>
              <w:rPr>
                <w:sz w:val="16"/>
                <w:szCs w:val="13"/>
                <w:lang w:val="en-US"/>
              </w:rPr>
            </w:pPr>
            <w:r>
              <w:rPr>
                <w:sz w:val="16"/>
                <w:szCs w:val="13"/>
                <w:lang w:val="en-US"/>
              </w:rPr>
              <w:t>Simulating the value of Pi (22/7)</w:t>
            </w:r>
          </w:p>
          <w:p w14:paraId="179B259F" w14:textId="324D9C03" w:rsidR="00B51272" w:rsidRDefault="00B51272" w:rsidP="00B51272">
            <w:pPr>
              <w:pStyle w:val="ListParagraph"/>
              <w:ind w:left="0"/>
              <w:rPr>
                <w:sz w:val="16"/>
                <w:szCs w:val="13"/>
                <w:lang w:val="en-US"/>
              </w:rPr>
            </w:pPr>
            <w:r w:rsidRPr="00B51272">
              <w:rPr>
                <w:sz w:val="16"/>
                <w:szCs w:val="13"/>
                <w:lang w:val="en-US"/>
              </w:rPr>
              <w:t xml:space="preserve">%simulate </w:t>
            </w:r>
            <w:proofErr w:type="spellStart"/>
            <w:r w:rsidRPr="00B51272">
              <w:rPr>
                <w:sz w:val="16"/>
                <w:szCs w:val="13"/>
                <w:lang w:val="en-US"/>
              </w:rPr>
              <w:t>HelloPi</w:t>
            </w:r>
            <w:proofErr w:type="spellEnd"/>
          </w:p>
          <w:p w14:paraId="6666F508" w14:textId="16D31ADC" w:rsidR="004B65FA" w:rsidRDefault="004B65FA" w:rsidP="00B51272">
            <w:pPr>
              <w:pStyle w:val="ListParagraph"/>
              <w:ind w:left="0"/>
              <w:rPr>
                <w:sz w:val="16"/>
                <w:szCs w:val="13"/>
                <w:lang w:val="en-US"/>
              </w:rPr>
            </w:pPr>
          </w:p>
          <w:p w14:paraId="3BBA336D" w14:textId="72E87F88" w:rsidR="004B65FA" w:rsidRPr="00B51272" w:rsidRDefault="004B65FA" w:rsidP="00B51272">
            <w:pPr>
              <w:pStyle w:val="ListParagraph"/>
              <w:ind w:left="0"/>
              <w:rPr>
                <w:sz w:val="16"/>
                <w:szCs w:val="13"/>
                <w:lang w:val="en-US"/>
              </w:rPr>
            </w:pPr>
            <w:r w:rsidRPr="004B65FA">
              <w:rPr>
                <w:sz w:val="16"/>
                <w:szCs w:val="13"/>
                <w:lang w:val="en-US"/>
              </w:rPr>
              <w:drawing>
                <wp:inline distT="0" distB="0" distL="0" distR="0" wp14:anchorId="5C717D0A" wp14:editId="746F6B57">
                  <wp:extent cx="3263900" cy="2390394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11622" t="10929" r="10781"/>
                          <a:stretch/>
                        </pic:blipFill>
                        <pic:spPr bwMode="auto">
                          <a:xfrm>
                            <a:off x="0" y="0"/>
                            <a:ext cx="3302599" cy="24187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DA081A3" w14:textId="77777777" w:rsidR="002F032D" w:rsidRDefault="002F032D" w:rsidP="00B51272"/>
          <w:p w14:paraId="70C9EB4B" w14:textId="77777777" w:rsidR="00DE679D" w:rsidRDefault="009A6F45" w:rsidP="00B51272">
            <w:r>
              <w:lastRenderedPageBreak/>
              <w:t>Opening the compiled Program:</w:t>
            </w:r>
          </w:p>
          <w:p w14:paraId="4310AAFD" w14:textId="77777777" w:rsidR="009A6F45" w:rsidRDefault="009A6F45" w:rsidP="009A6F45">
            <w:pPr>
              <w:pStyle w:val="ListParagraph"/>
              <w:numPr>
                <w:ilvl w:val="0"/>
                <w:numId w:val="5"/>
              </w:numPr>
            </w:pPr>
            <w:r>
              <w:t xml:space="preserve">Follow step 1 to 3 </w:t>
            </w:r>
            <w:proofErr w:type="spellStart"/>
            <w:r>
              <w:t>intall</w:t>
            </w:r>
            <w:proofErr w:type="spellEnd"/>
            <w:r>
              <w:t xml:space="preserve"> the </w:t>
            </w:r>
            <w:proofErr w:type="spellStart"/>
            <w:r>
              <w:t>Jupyter</w:t>
            </w:r>
            <w:proofErr w:type="spellEnd"/>
          </w:p>
          <w:p w14:paraId="51623B46" w14:textId="77777777" w:rsidR="009A6F45" w:rsidRDefault="009A6F45" w:rsidP="009A6F45">
            <w:pPr>
              <w:pStyle w:val="ListParagraph"/>
              <w:numPr>
                <w:ilvl w:val="0"/>
                <w:numId w:val="5"/>
              </w:numPr>
            </w:pPr>
            <w:r>
              <w:t xml:space="preserve">Open the attached Program in </w:t>
            </w:r>
            <w:proofErr w:type="spellStart"/>
            <w:r>
              <w:t>Jupyter</w:t>
            </w:r>
            <w:proofErr w:type="spellEnd"/>
            <w:r>
              <w:t xml:space="preserve"> notebook</w:t>
            </w:r>
          </w:p>
          <w:p w14:paraId="71A19658" w14:textId="77777777" w:rsidR="009A6F45" w:rsidRDefault="009A6F45" w:rsidP="009A6F45">
            <w:pPr>
              <w:pStyle w:val="ListParagraph"/>
              <w:numPr>
                <w:ilvl w:val="0"/>
                <w:numId w:val="5"/>
              </w:numPr>
            </w:pPr>
            <w:r>
              <w:t>Run</w:t>
            </w:r>
          </w:p>
          <w:p w14:paraId="7959E5B7" w14:textId="77777777" w:rsidR="009A6F45" w:rsidRDefault="009A6F45" w:rsidP="009A6F45">
            <w:pPr>
              <w:ind w:left="720"/>
            </w:pPr>
          </w:p>
          <w:p w14:paraId="509CEEF7" w14:textId="44A1A69C" w:rsidR="009067FA" w:rsidRDefault="009067FA" w:rsidP="009067FA">
            <w:bookmarkStart w:id="0" w:name="_GoBack"/>
            <w:bookmarkEnd w:id="0"/>
            <w:r>
              <w:t xml:space="preserve">Code is available in below mentioned location in </w:t>
            </w:r>
            <w:proofErr w:type="spellStart"/>
            <w:r>
              <w:t>Github</w:t>
            </w:r>
            <w:proofErr w:type="spellEnd"/>
          </w:p>
          <w:p w14:paraId="670B453F" w14:textId="77777777" w:rsidR="009067FA" w:rsidRDefault="009067FA" w:rsidP="009067FA">
            <w:pPr>
              <w:rPr>
                <w:lang w:val="en-US"/>
              </w:rPr>
            </w:pPr>
            <w:hyperlink r:id="rId19" w:history="1">
              <w:r>
                <w:rPr>
                  <w:rStyle w:val="Hyperlink"/>
                </w:rPr>
                <w:t>https://github.com/gavaschem/Quantum</w:t>
              </w:r>
            </w:hyperlink>
          </w:p>
          <w:p w14:paraId="4FCD4650" w14:textId="12FEB61B" w:rsidR="009067FA" w:rsidRPr="006027B0" w:rsidRDefault="009067FA" w:rsidP="009A6F45">
            <w:pPr>
              <w:ind w:left="720"/>
            </w:pPr>
          </w:p>
        </w:tc>
      </w:tr>
      <w:tr w:rsidR="00FF524F" w:rsidRPr="002C3D28" w14:paraId="22A8BB15" w14:textId="77777777" w:rsidTr="00FF524F">
        <w:trPr>
          <w:trHeight w:val="3240"/>
        </w:trPr>
        <w:tc>
          <w:tcPr>
            <w:tcW w:w="289" w:type="dxa"/>
          </w:tcPr>
          <w:p w14:paraId="10E1AE75" w14:textId="77777777" w:rsidR="00FF524F" w:rsidRPr="002C3D28" w:rsidRDefault="00FF524F" w:rsidP="00FF524F">
            <w:pPr>
              <w:spacing w:before="0" w:after="0" w:line="240" w:lineRule="auto"/>
            </w:pPr>
          </w:p>
        </w:tc>
        <w:tc>
          <w:tcPr>
            <w:tcW w:w="6083" w:type="dxa"/>
            <w:vMerge/>
          </w:tcPr>
          <w:p w14:paraId="3CEE726E" w14:textId="77777777" w:rsidR="00FF524F" w:rsidRPr="002C3D28" w:rsidRDefault="00FF524F" w:rsidP="00FF524F">
            <w:pPr>
              <w:spacing w:before="0" w:after="0" w:line="240" w:lineRule="auto"/>
            </w:pPr>
          </w:p>
        </w:tc>
      </w:tr>
      <w:tr w:rsidR="00FF524F" w:rsidRPr="002C3D28" w14:paraId="3B8065D5" w14:textId="77777777" w:rsidTr="00FF524F">
        <w:trPr>
          <w:trHeight w:val="5139"/>
        </w:trPr>
        <w:tc>
          <w:tcPr>
            <w:tcW w:w="289" w:type="dxa"/>
          </w:tcPr>
          <w:p w14:paraId="3E1DD54B" w14:textId="77777777" w:rsidR="00FF524F" w:rsidRPr="002C3D28" w:rsidRDefault="00FF524F" w:rsidP="00FF524F">
            <w:pPr>
              <w:spacing w:before="0" w:after="0" w:line="240" w:lineRule="auto"/>
            </w:pPr>
          </w:p>
        </w:tc>
        <w:tc>
          <w:tcPr>
            <w:tcW w:w="6083" w:type="dxa"/>
            <w:vMerge/>
          </w:tcPr>
          <w:p w14:paraId="198C6EB9" w14:textId="77777777" w:rsidR="00FF524F" w:rsidRPr="002C3D28" w:rsidRDefault="00FF524F" w:rsidP="00FF524F">
            <w:pPr>
              <w:spacing w:before="0" w:after="0" w:line="240" w:lineRule="auto"/>
              <w:rPr>
                <w:b/>
              </w:rPr>
            </w:pPr>
          </w:p>
        </w:tc>
      </w:tr>
    </w:tbl>
    <w:p w14:paraId="47CF5FD0" w14:textId="37B38FE6" w:rsidR="004211F2" w:rsidRPr="00DD12AF" w:rsidRDefault="004211F2" w:rsidP="00DD12AF">
      <w:pPr>
        <w:pStyle w:val="NoSpacing"/>
        <w:sectPr w:rsidR="004211F2" w:rsidRPr="00DD12AF" w:rsidSect="00A75179">
          <w:headerReference w:type="default" r:id="rId20"/>
          <w:footerReference w:type="even" r:id="rId21"/>
          <w:footerReference w:type="default" r:id="rId22"/>
          <w:pgSz w:w="11906" w:h="16838" w:code="9"/>
          <w:pgMar w:top="360" w:right="360" w:bottom="360" w:left="360" w:header="720" w:footer="360" w:gutter="0"/>
          <w:cols w:space="720"/>
          <w:docGrid w:linePitch="360"/>
        </w:sectPr>
      </w:pPr>
    </w:p>
    <w:p w14:paraId="799B9AAE" w14:textId="77777777" w:rsidR="00261604" w:rsidRDefault="00261604" w:rsidP="00B82BB3">
      <w:pPr>
        <w:pStyle w:val="NoSpacing"/>
        <w:sectPr w:rsidR="00261604" w:rsidSect="00A75179">
          <w:headerReference w:type="default" r:id="rId23"/>
          <w:footerReference w:type="default" r:id="rId24"/>
          <w:pgSz w:w="11906" w:h="16838" w:code="9"/>
          <w:pgMar w:top="360" w:right="360" w:bottom="360" w:left="360" w:header="720" w:footer="360" w:gutter="0"/>
          <w:cols w:space="720"/>
          <w:docGrid w:linePitch="360"/>
        </w:sectPr>
      </w:pPr>
    </w:p>
    <w:p w14:paraId="618A0988" w14:textId="77777777" w:rsidR="00FF059D" w:rsidRDefault="00FF059D"/>
    <w:p w14:paraId="079C9E38" w14:textId="77777777" w:rsidR="00261604" w:rsidRPr="00DA3406" w:rsidRDefault="00261604" w:rsidP="00DA3406">
      <w:pPr>
        <w:sectPr w:rsidR="00261604" w:rsidRPr="00DA3406" w:rsidSect="00A75179">
          <w:headerReference w:type="default" r:id="rId25"/>
          <w:pgSz w:w="11906" w:h="16838" w:code="9"/>
          <w:pgMar w:top="360" w:right="360" w:bottom="360" w:left="360" w:header="720" w:footer="360" w:gutter="0"/>
          <w:cols w:space="720"/>
          <w:docGrid w:linePitch="360"/>
        </w:sectPr>
      </w:pPr>
    </w:p>
    <w:p w14:paraId="1E6E8ED5" w14:textId="77777777" w:rsidR="00FF524F" w:rsidRDefault="00FF524F" w:rsidP="00FF524F">
      <w:pPr>
        <w:pStyle w:val="NoSpacing"/>
      </w:pPr>
    </w:p>
    <w:sectPr w:rsidR="00FF524F" w:rsidSect="00677B01">
      <w:headerReference w:type="default" r:id="rId26"/>
      <w:pgSz w:w="11906" w:h="16838" w:code="9"/>
      <w:pgMar w:top="444" w:right="360" w:bottom="360" w:left="360" w:header="720" w:footer="36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922B4BC" w14:textId="77777777" w:rsidR="00B4046C" w:rsidRDefault="00B4046C" w:rsidP="0040148B">
      <w:pPr>
        <w:spacing w:before="0" w:after="0" w:line="240" w:lineRule="auto"/>
      </w:pPr>
      <w:r>
        <w:separator/>
      </w:r>
    </w:p>
    <w:p w14:paraId="037C5738" w14:textId="77777777" w:rsidR="00B4046C" w:rsidRDefault="00B4046C"/>
  </w:endnote>
  <w:endnote w:type="continuationSeparator" w:id="0">
    <w:p w14:paraId="078AB7E7" w14:textId="77777777" w:rsidR="00B4046C" w:rsidRDefault="00B4046C" w:rsidP="0040148B">
      <w:pPr>
        <w:spacing w:before="0" w:after="0" w:line="240" w:lineRule="auto"/>
      </w:pPr>
      <w:r>
        <w:continuationSeparator/>
      </w:r>
    </w:p>
    <w:p w14:paraId="6FBDC007" w14:textId="77777777" w:rsidR="00B4046C" w:rsidRDefault="00B4046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86540051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1B3D01E" w14:textId="77777777" w:rsidR="0040148B" w:rsidRDefault="0040148B" w:rsidP="00ED06D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  <w:lang w:bidi="en-GB"/>
          </w:rPr>
          <w:fldChar w:fldCharType="begin"/>
        </w:r>
        <w:r>
          <w:rPr>
            <w:rStyle w:val="PageNumber"/>
            <w:lang w:bidi="en-GB"/>
          </w:rPr>
          <w:instrText xml:space="preserve"> PAGE </w:instrText>
        </w:r>
        <w:r>
          <w:rPr>
            <w:rStyle w:val="PageNumber"/>
            <w:lang w:bidi="en-GB"/>
          </w:rPr>
          <w:fldChar w:fldCharType="end"/>
        </w:r>
      </w:p>
    </w:sdtContent>
  </w:sdt>
  <w:p w14:paraId="4A43E97D" w14:textId="77777777" w:rsidR="0040148B" w:rsidRDefault="0040148B" w:rsidP="0040148B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BCF52C" w14:textId="77777777" w:rsidR="0040148B" w:rsidRDefault="0040148B" w:rsidP="002C3D28">
    <w:pPr>
      <w:pStyle w:val="Footer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103029066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51871EF" w14:textId="77777777" w:rsidR="002C3D28" w:rsidRDefault="002C3D28" w:rsidP="00ED06D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  <w:lang w:bidi="en-GB"/>
          </w:rPr>
          <w:fldChar w:fldCharType="begin"/>
        </w:r>
        <w:r>
          <w:rPr>
            <w:rStyle w:val="PageNumber"/>
            <w:lang w:bidi="en-GB"/>
          </w:rPr>
          <w:instrText xml:space="preserve"> PAGE </w:instrText>
        </w:r>
        <w:r>
          <w:rPr>
            <w:rStyle w:val="PageNumber"/>
            <w:lang w:bidi="en-GB"/>
          </w:rPr>
          <w:fldChar w:fldCharType="separate"/>
        </w:r>
        <w:r w:rsidR="00C4338A">
          <w:rPr>
            <w:rStyle w:val="PageNumber"/>
            <w:noProof/>
            <w:lang w:bidi="en-GB"/>
          </w:rPr>
          <w:t>3</w:t>
        </w:r>
        <w:r>
          <w:rPr>
            <w:rStyle w:val="PageNumber"/>
            <w:lang w:bidi="en-GB"/>
          </w:rPr>
          <w:fldChar w:fldCharType="end"/>
        </w:r>
      </w:p>
    </w:sdtContent>
  </w:sdt>
  <w:p w14:paraId="65D78C0E" w14:textId="77777777" w:rsidR="002C3D28" w:rsidRDefault="002C3D28" w:rsidP="0040148B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39C6E53" w14:textId="77777777" w:rsidR="00B4046C" w:rsidRDefault="00B4046C" w:rsidP="0040148B">
      <w:pPr>
        <w:spacing w:before="0" w:after="0" w:line="240" w:lineRule="auto"/>
      </w:pPr>
      <w:r>
        <w:separator/>
      </w:r>
    </w:p>
    <w:p w14:paraId="33414922" w14:textId="77777777" w:rsidR="00B4046C" w:rsidRDefault="00B4046C"/>
  </w:footnote>
  <w:footnote w:type="continuationSeparator" w:id="0">
    <w:p w14:paraId="025EC7F8" w14:textId="77777777" w:rsidR="00B4046C" w:rsidRDefault="00B4046C" w:rsidP="0040148B">
      <w:pPr>
        <w:spacing w:before="0" w:after="0" w:line="240" w:lineRule="auto"/>
      </w:pPr>
      <w:r>
        <w:continuationSeparator/>
      </w:r>
    </w:p>
    <w:p w14:paraId="092A244D" w14:textId="77777777" w:rsidR="00B4046C" w:rsidRDefault="00B4046C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EBA49E" w14:textId="77777777" w:rsidR="00E65207" w:rsidRDefault="00E65207">
    <w:pPr>
      <w:pStyle w:val="Header"/>
    </w:pPr>
  </w:p>
  <w:p w14:paraId="01170463" w14:textId="7909E6AB" w:rsidR="00677B01" w:rsidRDefault="00FF524F">
    <w:pPr>
      <w:pStyle w:val="Header"/>
    </w:pPr>
    <w:r>
      <w:rPr>
        <w:noProof/>
        <w:lang w:bidi="en-GB"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2FAC932E" wp14:editId="77F1DD77">
              <wp:simplePos x="0" y="0"/>
              <wp:positionH relativeFrom="margin">
                <wp:posOffset>38100</wp:posOffset>
              </wp:positionH>
              <wp:positionV relativeFrom="page">
                <wp:posOffset>927100</wp:posOffset>
              </wp:positionV>
              <wp:extent cx="3062605" cy="9060180"/>
              <wp:effectExtent l="0" t="0" r="10795" b="7620"/>
              <wp:wrapNone/>
              <wp:docPr id="39" name="Group 39" descr="Fourth page background rectangle with two circular images, open accent circles and solid circles.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062605" cy="9060180"/>
                        <a:chOff x="38100" y="485775"/>
                        <a:chExt cx="3062605" cy="9060180"/>
                      </a:xfrm>
                    </wpg:grpSpPr>
                    <wpg:grpSp>
                      <wpg:cNvPr id="42" name="Group 42"/>
                      <wpg:cNvGrpSpPr/>
                      <wpg:grpSpPr>
                        <a:xfrm>
                          <a:off x="38100" y="485775"/>
                          <a:ext cx="3062605" cy="3063240"/>
                          <a:chOff x="0" y="0"/>
                          <a:chExt cx="3886200" cy="3886200"/>
                        </a:xfrm>
                      </wpg:grpSpPr>
                      <wps:wsp>
                        <wps:cNvPr id="45" name="Oval 45" descr="city scape" title="city scape"/>
                        <wps:cNvSpPr>
                          <a:spLocks noChangeAspect="1"/>
                        </wps:cNvSpPr>
                        <wps:spPr>
                          <a:xfrm>
                            <a:off x="0" y="0"/>
                            <a:ext cx="3886200" cy="38862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Oval 46" descr="business office" title="business office"/>
                        <wps:cNvSpPr/>
                        <wps:spPr>
                          <a:xfrm>
                            <a:off x="128337" y="128336"/>
                            <a:ext cx="3615055" cy="3615055"/>
                          </a:xfrm>
                          <a:prstGeom prst="ellipse">
                            <a:avLst/>
                          </a:prstGeom>
                          <a:blipFill dpi="0" rotWithShape="1">
                            <a:blip r:embed="rId1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2">
                                      <a14:imgEffect>
                                        <a14:saturation sat="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rcRect/>
                            <a:stretch>
                              <a:fillRect l="-420" r="420"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47" name="Oval 47"/>
                      <wps:cNvSpPr/>
                      <wps:spPr>
                        <a:xfrm>
                          <a:off x="1952625" y="4219575"/>
                          <a:ext cx="612140" cy="6121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8" name="Oval 48"/>
                      <wps:cNvSpPr/>
                      <wps:spPr>
                        <a:xfrm>
                          <a:off x="2295525" y="4524375"/>
                          <a:ext cx="394970" cy="394970"/>
                        </a:xfrm>
                        <a:prstGeom prst="ellipse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g:grpSp>
                      <wpg:cNvPr id="49" name="Group 49"/>
                      <wpg:cNvGrpSpPr/>
                      <wpg:grpSpPr>
                        <a:xfrm>
                          <a:off x="209550" y="5305425"/>
                          <a:ext cx="2289810" cy="2289810"/>
                          <a:chOff x="0" y="0"/>
                          <a:chExt cx="4354030" cy="4353808"/>
                        </a:xfrm>
                      </wpg:grpSpPr>
                      <wps:wsp>
                        <wps:cNvPr id="50" name="Oval 50" descr="city scape" title="city scape"/>
                        <wps:cNvSpPr>
                          <a:spLocks noChangeAspect="1"/>
                        </wps:cNvSpPr>
                        <wps:spPr>
                          <a:xfrm>
                            <a:off x="0" y="0"/>
                            <a:ext cx="4354030" cy="4353808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Oval 51" descr="software developer " title="software developer "/>
                        <wps:cNvSpPr/>
                        <wps:spPr>
                          <a:xfrm>
                            <a:off x="144379" y="144379"/>
                            <a:ext cx="4050244" cy="4050037"/>
                          </a:xfrm>
                          <a:prstGeom prst="ellipse">
                            <a:avLst/>
                          </a:prstGeom>
                          <a:blipFill dpi="0" rotWithShape="1">
                            <a:blip r:embed="rId3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4">
                                      <a14:imgEffect>
                                        <a14:saturation sat="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rcRect/>
                            <a:stretch>
                              <a:fillRect l="-7234" t="-17677" r="-84779" b="-19328"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53" name="Oval 53"/>
                      <wps:cNvSpPr/>
                      <wps:spPr>
                        <a:xfrm>
                          <a:off x="2876550" y="6362700"/>
                          <a:ext cx="147955" cy="147955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4" name="Oval 54"/>
                      <wps:cNvSpPr/>
                      <wps:spPr>
                        <a:xfrm>
                          <a:off x="1066800" y="7781925"/>
                          <a:ext cx="1764030" cy="17640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5" name="Oval 55"/>
                      <wps:cNvSpPr/>
                      <wps:spPr>
                        <a:xfrm>
                          <a:off x="1558925" y="8293100"/>
                          <a:ext cx="833755" cy="833755"/>
                        </a:xfrm>
                        <a:prstGeom prst="ellipse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FECE6ED" id="Group 39" o:spid="_x0000_s1026" alt="Fourth page background rectangle with two circular images, open accent circles and solid circles." style="position:absolute;margin-left:3pt;margin-top:73pt;width:241.15pt;height:713.4pt;z-index:251667456;mso-position-horizontal-relative:margin;mso-position-vertical-relative:page" coordorigin="381,4857" coordsize="30626,9060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">
              <v:group id="Group 42" o:spid="_x0000_s1027" style="position:absolute;left:381;top:4857;width:30626;height:30633" coordsize="38862,3886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">
                <v:oval id="Oval 45" o:spid="_x0000_s1028" alt="city scape" style="position:absolute;width:38862;height:3886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" filled="f" strokecolor="#c0f400 [3204]" strokeweight="1pt">
                  <v:stroke joinstyle="miter"/>
                  <v:path arrowok="t"/>
                  <o:lock v:ext="edit" aspectratio="t"/>
                </v:oval>
                <v:oval id="Oval 46" o:spid="_x0000_s1029" alt="business office" style="position:absolute;left:1283;top:1283;width:36150;height:3615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" stroked="f" strokeweight="1pt">
                  <v:fill r:id="rId5" o:title="business office" recolor="t" rotate="t" type="frame"/>
                  <v:stroke joinstyle="miter"/>
                </v:oval>
              </v:group>
              <v:oval id="Oval 47" o:spid="_x0000_s1030" style="position:absolute;left:19526;top:42195;width:6121;height:612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" filled="f" strokecolor="#c0f400 [3204]" strokeweight="1pt">
                <v:stroke joinstyle="miter"/>
              </v:oval>
              <v:oval id="Oval 48" o:spid="_x0000_s1031" style="position:absolute;left:22955;top:45243;width:3949;height:395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" fillcolor="#2f3342 [3206]" stroked="f" strokeweight="1pt">
                <v:stroke joinstyle="miter"/>
              </v:oval>
              <v:group id="Group 49" o:spid="_x0000_s1032" style="position:absolute;left:2095;top:53054;width:22898;height:22898" coordsize="43540,435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">
                <v:oval id="Oval 50" o:spid="_x0000_s1033" alt="city scape" style="position:absolute;width:43540;height:4353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" filled="f" strokecolor="#c0f400 [3204]" strokeweight="1pt">
                  <v:stroke joinstyle="miter"/>
                  <v:path arrowok="t"/>
                  <o:lock v:ext="edit" aspectratio="t"/>
                </v:oval>
                <v:oval id="Oval 51" o:spid="_x0000_s1034" alt="software developer " style="position:absolute;left:1443;top:1443;width:40503;height:4050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" stroked="f" strokeweight="1pt">
                  <v:fill r:id="rId6" o:title="software developer " recolor="t" rotate="t" type="frame"/>
                  <v:stroke joinstyle="miter"/>
                </v:oval>
              </v:group>
              <v:oval id="Oval 53" o:spid="_x0000_s1035" style="position:absolute;left:28765;top:63627;width:1480;height:147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" fillcolor="#05d74d [3205]" stroked="f" strokeweight="1pt">
                <v:stroke joinstyle="miter"/>
              </v:oval>
              <v:oval id="Oval 54" o:spid="_x0000_s1036" style="position:absolute;left:10668;top:77819;width:17640;height:1764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" filled="f" strokecolor="#c0f400 [3204]" strokeweight="1pt">
                <v:stroke joinstyle="miter"/>
              </v:oval>
              <v:oval id="Oval 55" o:spid="_x0000_s1037" style="position:absolute;left:15589;top:82931;width:8337;height:833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" fillcolor="#2f3342 [3206]" stroked="f" strokeweight="1pt">
                <v:stroke joinstyle="miter"/>
              </v:oval>
              <w10:wrap anchorx="margin" anchory="page"/>
            </v:group>
          </w:pict>
        </mc:Fallback>
      </mc:AlternateContent>
    </w:r>
    <w:r w:rsidR="00FF059D"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3E45FC1" wp14:editId="4B3A5E15">
              <wp:simplePos x="0" y="0"/>
              <wp:positionH relativeFrom="column">
                <wp:posOffset>0</wp:posOffset>
              </wp:positionH>
              <wp:positionV relativeFrom="paragraph">
                <wp:posOffset>-12700</wp:posOffset>
              </wp:positionV>
              <wp:extent cx="3200400" cy="9633098"/>
              <wp:effectExtent l="0" t="0" r="0" b="6350"/>
              <wp:wrapNone/>
              <wp:docPr id="570" name="Rectangle 57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200400" cy="9633098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09D305F" id="Rectangle 570" o:spid="_x0000_s1026" style="position:absolute;margin-left:0;margin-top:-1pt;width:252pt;height:758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" fillcolor="#44546a [3215]" stroked="f" strokeweight="1pt"/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BA23E0" w14:textId="77777777" w:rsidR="00261604" w:rsidRDefault="0026160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8D86FC" w14:textId="77777777" w:rsidR="00261604" w:rsidRDefault="00261604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8ED05BB" w14:textId="77777777" w:rsidR="00261604" w:rsidRDefault="0026160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17EC3DA6"/>
    <w:lvl w:ilvl="0" w:tplc="795E951C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sz w:val="20"/>
        <w:szCs w:val="20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C85074B"/>
    <w:multiLevelType w:val="hybridMultilevel"/>
    <w:tmpl w:val="6CF2FED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330363"/>
    <w:multiLevelType w:val="hybridMultilevel"/>
    <w:tmpl w:val="BFFA5C0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1176BE"/>
    <w:multiLevelType w:val="hybridMultilevel"/>
    <w:tmpl w:val="AC604EE0"/>
    <w:lvl w:ilvl="0" w:tplc="5CCC69A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4405"/>
    <w:rsid w:val="00033603"/>
    <w:rsid w:val="00042F3C"/>
    <w:rsid w:val="00043AD8"/>
    <w:rsid w:val="00050A21"/>
    <w:rsid w:val="00065C60"/>
    <w:rsid w:val="00086B5A"/>
    <w:rsid w:val="000A282E"/>
    <w:rsid w:val="000B11C7"/>
    <w:rsid w:val="00150DC1"/>
    <w:rsid w:val="0016469F"/>
    <w:rsid w:val="001C0789"/>
    <w:rsid w:val="001F013B"/>
    <w:rsid w:val="001F5D35"/>
    <w:rsid w:val="00261604"/>
    <w:rsid w:val="00261B86"/>
    <w:rsid w:val="0028223D"/>
    <w:rsid w:val="00283FCC"/>
    <w:rsid w:val="00294ED3"/>
    <w:rsid w:val="002C3D28"/>
    <w:rsid w:val="002C4C33"/>
    <w:rsid w:val="002F032D"/>
    <w:rsid w:val="0030736C"/>
    <w:rsid w:val="003B2E16"/>
    <w:rsid w:val="0040148B"/>
    <w:rsid w:val="004211F2"/>
    <w:rsid w:val="00430729"/>
    <w:rsid w:val="004320DC"/>
    <w:rsid w:val="004870B9"/>
    <w:rsid w:val="004B5058"/>
    <w:rsid w:val="004B65FA"/>
    <w:rsid w:val="004C30E4"/>
    <w:rsid w:val="004C52FF"/>
    <w:rsid w:val="004E1F7D"/>
    <w:rsid w:val="004F7786"/>
    <w:rsid w:val="00512BD0"/>
    <w:rsid w:val="005155E9"/>
    <w:rsid w:val="00533E2A"/>
    <w:rsid w:val="005F7CA6"/>
    <w:rsid w:val="006027B0"/>
    <w:rsid w:val="00613820"/>
    <w:rsid w:val="0062123A"/>
    <w:rsid w:val="00646E75"/>
    <w:rsid w:val="00677B01"/>
    <w:rsid w:val="006E3953"/>
    <w:rsid w:val="00714405"/>
    <w:rsid w:val="007C0115"/>
    <w:rsid w:val="007F0B6F"/>
    <w:rsid w:val="00805645"/>
    <w:rsid w:val="0081677B"/>
    <w:rsid w:val="0085758E"/>
    <w:rsid w:val="008B3EE1"/>
    <w:rsid w:val="00903735"/>
    <w:rsid w:val="009067FA"/>
    <w:rsid w:val="00917AFC"/>
    <w:rsid w:val="009446A0"/>
    <w:rsid w:val="009A6F45"/>
    <w:rsid w:val="009F33F0"/>
    <w:rsid w:val="00A31CF6"/>
    <w:rsid w:val="00A4429D"/>
    <w:rsid w:val="00A75179"/>
    <w:rsid w:val="00A8115C"/>
    <w:rsid w:val="00B10688"/>
    <w:rsid w:val="00B140F6"/>
    <w:rsid w:val="00B4046C"/>
    <w:rsid w:val="00B51272"/>
    <w:rsid w:val="00B82BB3"/>
    <w:rsid w:val="00BB6BA3"/>
    <w:rsid w:val="00BE0016"/>
    <w:rsid w:val="00BE5061"/>
    <w:rsid w:val="00C033FC"/>
    <w:rsid w:val="00C12075"/>
    <w:rsid w:val="00C4338A"/>
    <w:rsid w:val="00C5155C"/>
    <w:rsid w:val="00C523BA"/>
    <w:rsid w:val="00CA557F"/>
    <w:rsid w:val="00CA7EE3"/>
    <w:rsid w:val="00CD7929"/>
    <w:rsid w:val="00D13692"/>
    <w:rsid w:val="00D240FD"/>
    <w:rsid w:val="00D300FF"/>
    <w:rsid w:val="00D649B1"/>
    <w:rsid w:val="00D74C84"/>
    <w:rsid w:val="00D819BE"/>
    <w:rsid w:val="00D97FFE"/>
    <w:rsid w:val="00DA18E2"/>
    <w:rsid w:val="00DA3406"/>
    <w:rsid w:val="00DC4FBA"/>
    <w:rsid w:val="00DD12AF"/>
    <w:rsid w:val="00DE241B"/>
    <w:rsid w:val="00DE679D"/>
    <w:rsid w:val="00DF5659"/>
    <w:rsid w:val="00E0190D"/>
    <w:rsid w:val="00E314D0"/>
    <w:rsid w:val="00E55D74"/>
    <w:rsid w:val="00E65207"/>
    <w:rsid w:val="00E664D9"/>
    <w:rsid w:val="00E90CAE"/>
    <w:rsid w:val="00EC214D"/>
    <w:rsid w:val="00ED1603"/>
    <w:rsid w:val="00EE79E9"/>
    <w:rsid w:val="00F63740"/>
    <w:rsid w:val="00FB22D0"/>
    <w:rsid w:val="00FC106D"/>
    <w:rsid w:val="00FF059D"/>
    <w:rsid w:val="00FF52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1A626284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Normal">
    <w:name w:val="Normal"/>
    <w:qFormat/>
    <w:rsid w:val="002C3D28"/>
    <w:rPr>
      <w:szCs w:val="20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EE79E9"/>
    <w:pPr>
      <w:pBdr>
        <w:top w:val="single" w:sz="24" w:space="0" w:color="C0F400" w:themeColor="accent1"/>
        <w:left w:val="single" w:sz="24" w:space="0" w:color="C0F400" w:themeColor="accent1"/>
        <w:bottom w:val="single" w:sz="24" w:space="0" w:color="C0F400" w:themeColor="accent1"/>
        <w:right w:val="single" w:sz="24" w:space="0" w:color="C0F400" w:themeColor="accent1"/>
      </w:pBdr>
      <w:shd w:val="clear" w:color="auto" w:fill="C0F400" w:themeFill="accent1"/>
      <w:spacing w:after="0"/>
      <w:jc w:val="center"/>
      <w:outlineLvl w:val="0"/>
    </w:pPr>
    <w:rPr>
      <w:b/>
      <w:bCs/>
      <w:caps/>
      <w:color w:val="000000" w:themeColor="text1"/>
      <w:spacing w:val="1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qFormat/>
    <w:rsid w:val="00DA18E2"/>
    <w:pPr>
      <w:pBdr>
        <w:top w:val="single" w:sz="24" w:space="0" w:color="F3FFC9" w:themeColor="accent1" w:themeTint="33"/>
        <w:left w:val="single" w:sz="24" w:space="0" w:color="F3FFC9" w:themeColor="accent1" w:themeTint="33"/>
        <w:bottom w:val="single" w:sz="24" w:space="0" w:color="F3FFC9" w:themeColor="accent1" w:themeTint="33"/>
        <w:right w:val="single" w:sz="24" w:space="0" w:color="F3FFC9" w:themeColor="accent1" w:themeTint="33"/>
      </w:pBdr>
      <w:shd w:val="clear" w:color="auto" w:fill="F3FFC9" w:themeFill="accent1" w:themeFillTint="33"/>
      <w:spacing w:after="0"/>
      <w:outlineLvl w:val="1"/>
    </w:pPr>
    <w:rPr>
      <w:caps/>
      <w:spacing w:val="15"/>
      <w:szCs w:val="22"/>
    </w:rPr>
  </w:style>
  <w:style w:type="paragraph" w:styleId="Heading3">
    <w:name w:val="heading 3"/>
    <w:basedOn w:val="Normal"/>
    <w:next w:val="Normal"/>
    <w:link w:val="Heading3Char"/>
    <w:uiPriority w:val="9"/>
    <w:semiHidden/>
    <w:qFormat/>
    <w:rsid w:val="00DA18E2"/>
    <w:pPr>
      <w:pBdr>
        <w:top w:val="single" w:sz="6" w:space="2" w:color="C0F400" w:themeColor="accent1"/>
        <w:left w:val="single" w:sz="6" w:space="2" w:color="C0F400" w:themeColor="accent1"/>
      </w:pBdr>
      <w:spacing w:before="300" w:after="0"/>
      <w:outlineLvl w:val="2"/>
    </w:pPr>
    <w:rPr>
      <w:caps/>
      <w:color w:val="5F7900" w:themeColor="accent1" w:themeShade="7F"/>
      <w:spacing w:val="15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qFormat/>
    <w:rsid w:val="00DA18E2"/>
    <w:pPr>
      <w:pBdr>
        <w:top w:val="dotted" w:sz="6" w:space="2" w:color="C0F400" w:themeColor="accent1"/>
        <w:left w:val="dotted" w:sz="6" w:space="2" w:color="C0F400" w:themeColor="accent1"/>
      </w:pBdr>
      <w:spacing w:before="300" w:after="0"/>
      <w:outlineLvl w:val="3"/>
    </w:pPr>
    <w:rPr>
      <w:caps/>
      <w:color w:val="8FB600" w:themeColor="accent1" w:themeShade="BF"/>
      <w:spacing w:val="10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qFormat/>
    <w:rsid w:val="00DA18E2"/>
    <w:pPr>
      <w:pBdr>
        <w:bottom w:val="single" w:sz="6" w:space="1" w:color="C0F400" w:themeColor="accent1"/>
      </w:pBdr>
      <w:spacing w:before="300" w:after="0"/>
      <w:outlineLvl w:val="4"/>
    </w:pPr>
    <w:rPr>
      <w:caps/>
      <w:color w:val="8FB600" w:themeColor="accent1" w:themeShade="BF"/>
      <w:spacing w:val="10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rsid w:val="00DA18E2"/>
    <w:pPr>
      <w:pBdr>
        <w:bottom w:val="dotted" w:sz="6" w:space="1" w:color="C0F400" w:themeColor="accent1"/>
      </w:pBdr>
      <w:spacing w:before="300" w:after="0"/>
      <w:outlineLvl w:val="5"/>
    </w:pPr>
    <w:rPr>
      <w:caps/>
      <w:color w:val="8FB600" w:themeColor="accent1" w:themeShade="BF"/>
      <w:spacing w:val="10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rsid w:val="00DA18E2"/>
    <w:pPr>
      <w:spacing w:before="300" w:after="0"/>
      <w:outlineLvl w:val="6"/>
    </w:pPr>
    <w:rPr>
      <w:caps/>
      <w:color w:val="8FB600" w:themeColor="accent1" w:themeShade="BF"/>
      <w:spacing w:val="10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rsid w:val="00DA18E2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rsid w:val="00DA18E2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E79E9"/>
    <w:rPr>
      <w:b/>
      <w:bCs/>
      <w:caps/>
      <w:color w:val="000000" w:themeColor="text1"/>
      <w:spacing w:val="15"/>
      <w:sz w:val="32"/>
      <w:szCs w:val="32"/>
      <w:shd w:val="clear" w:color="auto" w:fill="C0F400" w:themeFill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D12AF"/>
    <w:rPr>
      <w:caps/>
      <w:color w:val="8FB600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D12AF"/>
    <w:rPr>
      <w:caps/>
      <w:color w:val="8FB600" w:themeColor="accent1" w:themeShade="BF"/>
      <w:spacing w:val="1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C3D28"/>
    <w:rPr>
      <w:caps/>
      <w:spacing w:val="15"/>
      <w:shd w:val="clear" w:color="auto" w:fill="F3FFC9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D12AF"/>
    <w:rPr>
      <w:caps/>
      <w:color w:val="5F7900" w:themeColor="accent1" w:themeShade="7F"/>
      <w:spacing w:val="15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D12AF"/>
    <w:rPr>
      <w:caps/>
      <w:color w:val="8FB600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D12AF"/>
    <w:rPr>
      <w:caps/>
      <w:color w:val="8FB600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D12AF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D12AF"/>
    <w:rPr>
      <w:i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DA18E2"/>
    <w:rPr>
      <w:b/>
      <w:bCs/>
      <w:color w:val="8FB600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A8115C"/>
    <w:pPr>
      <w:spacing w:before="0" w:after="0" w:line="240" w:lineRule="auto"/>
    </w:pPr>
    <w:rPr>
      <w:b/>
      <w:caps/>
      <w:color w:val="FFFFFF" w:themeColor="background1"/>
      <w:spacing w:val="10"/>
      <w:kern w:val="28"/>
      <w:sz w:val="4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8115C"/>
    <w:rPr>
      <w:b/>
      <w:caps/>
      <w:color w:val="FFFFFF" w:themeColor="background1"/>
      <w:spacing w:val="10"/>
      <w:kern w:val="28"/>
      <w:sz w:val="42"/>
      <w:szCs w:val="52"/>
    </w:rPr>
  </w:style>
  <w:style w:type="paragraph" w:styleId="Subtitle">
    <w:name w:val="Subtitle"/>
    <w:basedOn w:val="Title"/>
    <w:next w:val="Normal"/>
    <w:link w:val="SubtitleChar"/>
    <w:uiPriority w:val="11"/>
    <w:qFormat/>
    <w:rsid w:val="002C3D28"/>
    <w:rPr>
      <w:b w:val="0"/>
    </w:rPr>
  </w:style>
  <w:style w:type="character" w:customStyle="1" w:styleId="SubtitleChar">
    <w:name w:val="Subtitle Char"/>
    <w:basedOn w:val="DefaultParagraphFont"/>
    <w:link w:val="Subtitle"/>
    <w:uiPriority w:val="11"/>
    <w:rsid w:val="002C3D28"/>
    <w:rPr>
      <w:caps/>
      <w:color w:val="FFFFFF" w:themeColor="background1"/>
      <w:spacing w:val="10"/>
      <w:kern w:val="28"/>
      <w:sz w:val="44"/>
      <w:szCs w:val="52"/>
    </w:rPr>
  </w:style>
  <w:style w:type="character" w:styleId="Strong">
    <w:name w:val="Strong"/>
    <w:uiPriority w:val="22"/>
    <w:semiHidden/>
    <w:rsid w:val="00DA18E2"/>
    <w:rPr>
      <w:b/>
      <w:bCs/>
    </w:rPr>
  </w:style>
  <w:style w:type="character" w:styleId="Emphasis">
    <w:name w:val="Emphasis"/>
    <w:uiPriority w:val="20"/>
    <w:semiHidden/>
    <w:rsid w:val="00DA18E2"/>
    <w:rPr>
      <w:caps/>
      <w:color w:val="5F7900" w:themeColor="accent1" w:themeShade="7F"/>
      <w:spacing w:val="5"/>
    </w:rPr>
  </w:style>
  <w:style w:type="paragraph" w:styleId="NoSpacing">
    <w:name w:val="No Spacing"/>
    <w:basedOn w:val="Normal"/>
    <w:link w:val="NoSpacingChar"/>
    <w:uiPriority w:val="1"/>
    <w:semiHidden/>
    <w:qFormat/>
    <w:rsid w:val="00DD12AF"/>
    <w:pPr>
      <w:spacing w:before="0" w:after="0"/>
    </w:pPr>
  </w:style>
  <w:style w:type="character" w:customStyle="1" w:styleId="NoSpacingChar">
    <w:name w:val="No Spacing Char"/>
    <w:basedOn w:val="DefaultParagraphFont"/>
    <w:link w:val="NoSpacing"/>
    <w:uiPriority w:val="1"/>
    <w:semiHidden/>
    <w:rsid w:val="002C3D28"/>
    <w:rPr>
      <w:szCs w:val="20"/>
    </w:rPr>
  </w:style>
  <w:style w:type="paragraph" w:styleId="ListParagraph">
    <w:name w:val="List Paragraph"/>
    <w:basedOn w:val="Normal"/>
    <w:uiPriority w:val="34"/>
    <w:semiHidden/>
    <w:rsid w:val="00DA18E2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2C3D28"/>
    <w:pPr>
      <w:ind w:left="434" w:right="611"/>
      <w:jc w:val="center"/>
    </w:pPr>
    <w:rPr>
      <w:rFonts w:asciiTheme="majorHAnsi" w:hAnsiTheme="majorHAnsi"/>
      <w:b/>
      <w:noProof/>
      <w:color w:val="FFFFFF" w:themeColor="background1"/>
      <w:sz w:val="52"/>
      <w:szCs w:val="36"/>
    </w:rPr>
  </w:style>
  <w:style w:type="character" w:customStyle="1" w:styleId="QuoteChar">
    <w:name w:val="Quote Char"/>
    <w:basedOn w:val="DefaultParagraphFont"/>
    <w:link w:val="Quote"/>
    <w:uiPriority w:val="29"/>
    <w:rsid w:val="002C3D28"/>
    <w:rPr>
      <w:rFonts w:asciiTheme="majorHAnsi" w:hAnsiTheme="majorHAnsi"/>
      <w:b/>
      <w:noProof/>
      <w:color w:val="FFFFFF" w:themeColor="background1"/>
      <w:sz w:val="52"/>
      <w:szCs w:val="36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rsid w:val="00DA18E2"/>
    <w:pPr>
      <w:pBdr>
        <w:top w:val="single" w:sz="4" w:space="10" w:color="C0F400" w:themeColor="accent1"/>
        <w:left w:val="single" w:sz="4" w:space="10" w:color="C0F400" w:themeColor="accent1"/>
      </w:pBdr>
      <w:spacing w:after="0"/>
      <w:ind w:left="1296" w:right="1152"/>
      <w:jc w:val="both"/>
    </w:pPr>
    <w:rPr>
      <w:i/>
      <w:iCs/>
      <w:color w:val="C0F400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B82BB3"/>
    <w:rPr>
      <w:i/>
      <w:iCs/>
      <w:color w:val="C0F400" w:themeColor="accent1"/>
      <w:sz w:val="20"/>
      <w:szCs w:val="20"/>
    </w:rPr>
  </w:style>
  <w:style w:type="character" w:styleId="SubtleEmphasis">
    <w:name w:val="Subtle Emphasis"/>
    <w:uiPriority w:val="19"/>
    <w:semiHidden/>
    <w:rsid w:val="00DA18E2"/>
    <w:rPr>
      <w:i/>
      <w:iCs/>
      <w:color w:val="5F7900" w:themeColor="accent1" w:themeShade="7F"/>
    </w:rPr>
  </w:style>
  <w:style w:type="character" w:styleId="IntenseEmphasis">
    <w:name w:val="Intense Emphasis"/>
    <w:uiPriority w:val="21"/>
    <w:semiHidden/>
    <w:rsid w:val="00DA18E2"/>
    <w:rPr>
      <w:b/>
      <w:bCs/>
      <w:caps/>
      <w:color w:val="5F7900" w:themeColor="accent1" w:themeShade="7F"/>
      <w:spacing w:val="10"/>
    </w:rPr>
  </w:style>
  <w:style w:type="character" w:styleId="SubtleReference">
    <w:name w:val="Subtle Reference"/>
    <w:uiPriority w:val="31"/>
    <w:semiHidden/>
    <w:rsid w:val="00DA18E2"/>
    <w:rPr>
      <w:b/>
      <w:bCs/>
      <w:color w:val="C0F400" w:themeColor="accent1"/>
    </w:rPr>
  </w:style>
  <w:style w:type="character" w:styleId="IntenseReference">
    <w:name w:val="Intense Reference"/>
    <w:uiPriority w:val="32"/>
    <w:semiHidden/>
    <w:rsid w:val="00DA18E2"/>
    <w:rPr>
      <w:b/>
      <w:bCs/>
      <w:i/>
      <w:iCs/>
      <w:caps/>
      <w:color w:val="C0F400" w:themeColor="accent1"/>
    </w:rPr>
  </w:style>
  <w:style w:type="character" w:styleId="BookTitle">
    <w:name w:val="Book Title"/>
    <w:uiPriority w:val="33"/>
    <w:semiHidden/>
    <w:rsid w:val="00DA18E2"/>
    <w:rPr>
      <w:b/>
      <w:bCs/>
      <w:i/>
      <w:iCs/>
      <w:spacing w:val="9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A18E2"/>
    <w:pPr>
      <w:outlineLvl w:val="9"/>
    </w:pPr>
  </w:style>
  <w:style w:type="paragraph" w:styleId="Footer">
    <w:name w:val="footer"/>
    <w:basedOn w:val="Normal"/>
    <w:link w:val="FooterChar"/>
    <w:uiPriority w:val="99"/>
    <w:semiHidden/>
    <w:rsid w:val="00B82BB3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C3D28"/>
    <w:rPr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40148B"/>
  </w:style>
  <w:style w:type="paragraph" w:styleId="Header">
    <w:name w:val="header"/>
    <w:basedOn w:val="Normal"/>
    <w:link w:val="HeaderChar"/>
    <w:uiPriority w:val="99"/>
    <w:semiHidden/>
    <w:rsid w:val="00261604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2C3D28"/>
    <w:rPr>
      <w:szCs w:val="20"/>
    </w:rPr>
  </w:style>
  <w:style w:type="table" w:styleId="TableGrid">
    <w:name w:val="Table Grid"/>
    <w:basedOn w:val="TableNormal"/>
    <w:uiPriority w:val="39"/>
    <w:rsid w:val="00DD12AF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rsid w:val="00B82BB3"/>
    <w:pPr>
      <w:spacing w:before="240" w:after="0"/>
    </w:pPr>
    <w:rPr>
      <w:b/>
      <w:color w:val="FFFFFF" w:themeColor="background1"/>
      <w:sz w:val="28"/>
    </w:rPr>
  </w:style>
  <w:style w:type="paragraph" w:styleId="TOC2">
    <w:name w:val="toc 2"/>
    <w:basedOn w:val="Normal"/>
    <w:next w:val="Normal"/>
    <w:autoRedefine/>
    <w:uiPriority w:val="39"/>
    <w:rsid w:val="00B82BB3"/>
    <w:pPr>
      <w:spacing w:before="120" w:after="0" w:line="240" w:lineRule="auto"/>
    </w:pPr>
    <w:rPr>
      <w:color w:val="FFFFFF" w:themeColor="background1"/>
    </w:rPr>
  </w:style>
  <w:style w:type="paragraph" w:styleId="TOAHeading">
    <w:name w:val="toa heading"/>
    <w:basedOn w:val="Heading1"/>
    <w:next w:val="Normal"/>
    <w:uiPriority w:val="99"/>
    <w:rsid w:val="00B82BB3"/>
  </w:style>
  <w:style w:type="character" w:styleId="PlaceholderText">
    <w:name w:val="Placeholder Text"/>
    <w:basedOn w:val="DefaultParagraphFont"/>
    <w:uiPriority w:val="99"/>
    <w:semiHidden/>
    <w:rsid w:val="00B82BB3"/>
    <w:rPr>
      <w:color w:val="808080"/>
    </w:rPr>
  </w:style>
  <w:style w:type="paragraph" w:customStyle="1" w:styleId="Normalondarkbackground">
    <w:name w:val="Normal on dark background"/>
    <w:basedOn w:val="Normal"/>
    <w:qFormat/>
    <w:rsid w:val="00B82BB3"/>
    <w:rPr>
      <w:color w:val="FFFFFF" w:themeColor="background1"/>
    </w:rPr>
  </w:style>
  <w:style w:type="character" w:customStyle="1" w:styleId="pre">
    <w:name w:val="pre"/>
    <w:basedOn w:val="DefaultParagraphFont"/>
    <w:rsid w:val="00ED1603"/>
  </w:style>
  <w:style w:type="character" w:styleId="Hyperlink">
    <w:name w:val="Hyperlink"/>
    <w:basedOn w:val="DefaultParagraphFont"/>
    <w:uiPriority w:val="99"/>
    <w:unhideWhenUsed/>
    <w:rsid w:val="000B11C7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240F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lang w:val="en-US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240FD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nb">
    <w:name w:val="nb"/>
    <w:basedOn w:val="DefaultParagraphFont"/>
    <w:rsid w:val="00F63740"/>
  </w:style>
  <w:style w:type="character" w:styleId="HTMLCode">
    <w:name w:val="HTML Code"/>
    <w:basedOn w:val="DefaultParagraphFont"/>
    <w:uiPriority w:val="99"/>
    <w:semiHidden/>
    <w:unhideWhenUsed/>
    <w:rsid w:val="00042F3C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rsid w:val="00BB6BA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73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0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9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90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60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19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9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7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49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8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89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65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7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1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94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7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03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76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63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4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74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2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5858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4685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869564">
                  <w:marLeft w:val="0"/>
                  <w:marRight w:val="0"/>
                  <w:marTop w:val="1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861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0" w:color="E7E7E7"/>
                        <w:bottom w:val="single" w:sz="6" w:space="0" w:color="E7E7E7"/>
                        <w:right w:val="single" w:sz="6" w:space="0" w:color="E7E7E7"/>
                      </w:divBdr>
                      <w:divsChild>
                        <w:div w:id="761612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6372128">
                              <w:marLeft w:val="0"/>
                              <w:marRight w:val="60"/>
                              <w:marTop w:val="60"/>
                              <w:marBottom w:val="60"/>
                              <w:divBdr>
                                <w:top w:val="single" w:sz="6" w:space="1" w:color="CCCCCC"/>
                                <w:left w:val="single" w:sz="6" w:space="4" w:color="CCCCCC"/>
                                <w:bottom w:val="single" w:sz="6" w:space="1" w:color="CCCCCC"/>
                                <w:right w:val="single" w:sz="6" w:space="4" w:color="CCCCCC"/>
                              </w:divBdr>
                            </w:div>
                            <w:div w:id="5720095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E7E7E7"/>
                                <w:left w:val="none" w:sz="0" w:space="0" w:color="E7E7E7"/>
                                <w:bottom w:val="none" w:sz="0" w:space="0" w:color="E7E7E7"/>
                                <w:right w:val="none" w:sz="0" w:space="0" w:color="E7E7E7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06262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552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0034861">
                          <w:marLeft w:val="-75"/>
                          <w:marRight w:val="0"/>
                          <w:marTop w:val="30"/>
                          <w:marBottom w:val="7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7959752">
                              <w:marLeft w:val="7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130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25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025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926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4936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9858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2930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43757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5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866605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06233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FCFCF"/>
                                            <w:left w:val="single" w:sz="6" w:space="0" w:color="CFCFCF"/>
                                            <w:bottom w:val="single" w:sz="6" w:space="0" w:color="CFCFCF"/>
                                            <w:right w:val="single" w:sz="6" w:space="0" w:color="CFCFCF"/>
                                          </w:divBdr>
                                          <w:divsChild>
                                            <w:div w:id="12188543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7010009">
                                                  <w:marLeft w:val="0"/>
                                                  <w:marRight w:val="-45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056860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single" w:sz="48" w:space="0" w:color="auto"/>
                                                      </w:divBdr>
                                                      <w:divsChild>
                                                        <w:div w:id="19315731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567812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8104701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699639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850603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954647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171523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069803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881709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9459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04440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6" w:space="5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942132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622127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6" w:space="0" w:color="CFCFCF"/>
                                                        <w:left w:val="single" w:sz="6" w:space="0" w:color="CFCFCF"/>
                                                        <w:bottom w:val="single" w:sz="6" w:space="0" w:color="CFCFCF"/>
                                                        <w:right w:val="single" w:sz="6" w:space="0" w:color="CFCFCF"/>
                                                      </w:divBdr>
                                                      <w:divsChild>
                                                        <w:div w:id="9118901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68350706">
                                                              <w:marLeft w:val="0"/>
                                                              <w:marRight w:val="-45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7553450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single" w:sz="48" w:space="0" w:color="auto"/>
                                                                  </w:divBdr>
                                                                  <w:divsChild>
                                                                    <w:div w:id="6762730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0220796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2606476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7857959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020655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563775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20439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603535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535146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6" w:space="4" w:color="ABABAB"/>
                                                        <w:left w:val="single" w:sz="6" w:space="4" w:color="ABABAB"/>
                                                        <w:bottom w:val="single" w:sz="6" w:space="4" w:color="ABABAB"/>
                                                        <w:right w:val="single" w:sz="6" w:space="4" w:color="ABABAB"/>
                                                      </w:divBdr>
                                                      <w:divsChild>
                                                        <w:div w:id="20179993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045696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6" w:space="5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676743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331914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6" w:space="0" w:color="CFCFCF"/>
                                                                    <w:left w:val="single" w:sz="6" w:space="0" w:color="CFCFCF"/>
                                                                    <w:bottom w:val="single" w:sz="6" w:space="0" w:color="CFCFCF"/>
                                                                    <w:right w:val="single" w:sz="6" w:space="0" w:color="CFCFCF"/>
                                                                  </w:divBdr>
                                                                  <w:divsChild>
                                                                    <w:div w:id="126248763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9908405">
                                                                          <w:marLeft w:val="0"/>
                                                                          <w:marRight w:val="-45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8324401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single" w:sz="48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2308650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9486677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994409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7029509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925684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594767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8578368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975683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46449478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9697326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625896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6" w:space="5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601449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857044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6" w:space="0" w:color="CFCFCF"/>
                                                                                <w:left w:val="single" w:sz="6" w:space="0" w:color="CFCFCF"/>
                                                                                <w:bottom w:val="single" w:sz="6" w:space="0" w:color="CFCFCF"/>
                                                                                <w:right w:val="single" w:sz="6" w:space="0" w:color="CFCFCF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899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08767877">
                                                                                      <w:marLeft w:val="0"/>
                                                                                      <w:marRight w:val="-45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018011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single" w:sz="48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259795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83418065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4870184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48281823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85252191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3646659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8473740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31498692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29953053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7307559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425359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single" w:sz="6" w:space="5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49861648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566421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6" w:space="0" w:color="CFCFCF"/>
                                                                                            <w:left w:val="single" w:sz="6" w:space="0" w:color="CFCFCF"/>
                                                                                            <w:bottom w:val="single" w:sz="6" w:space="0" w:color="CFCFCF"/>
                                                                                            <w:right w:val="single" w:sz="6" w:space="0" w:color="CFCFCF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3287748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363217356">
                                                                                                  <w:marLeft w:val="0"/>
                                                                                                  <w:marRight w:val="-45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2441751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single" w:sz="48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51764830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60137476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61455190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88991867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8743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54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11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www.anaconda.com/distribution/" TargetMode="External"/><Relationship Id="rId18" Type="http://schemas.openxmlformats.org/officeDocument/2006/relationships/image" Target="media/image4.tiff"/><Relationship Id="rId26" Type="http://schemas.openxmlformats.org/officeDocument/2006/relationships/header" Target="header4.xml"/><Relationship Id="rId3" Type="http://schemas.openxmlformats.org/officeDocument/2006/relationships/customXml" Target="../customXml/item3.xml"/><Relationship Id="rId21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3.png"/><Relationship Id="rId25" Type="http://schemas.openxmlformats.org/officeDocument/2006/relationships/header" Target="header3.xml"/><Relationship Id="rId2" Type="http://schemas.openxmlformats.org/officeDocument/2006/relationships/customXml" Target="../customXml/item2.xml"/><Relationship Id="rId16" Type="http://schemas.openxmlformats.org/officeDocument/2006/relationships/hyperlink" Target="http://localhost:8888/" TargetMode="External"/><Relationship Id="rId20" Type="http://schemas.openxmlformats.org/officeDocument/2006/relationships/header" Target="header1.xml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footer" Target="footer3.xml"/><Relationship Id="rId5" Type="http://schemas.openxmlformats.org/officeDocument/2006/relationships/numbering" Target="numbering.xml"/><Relationship Id="rId15" Type="http://schemas.openxmlformats.org/officeDocument/2006/relationships/hyperlink" Target="https://www.microsoft.com/net/download" TargetMode="External"/><Relationship Id="rId23" Type="http://schemas.openxmlformats.org/officeDocument/2006/relationships/header" Target="header2.xml"/><Relationship Id="rId28" Type="http://schemas.openxmlformats.org/officeDocument/2006/relationships/glossaryDocument" Target="glossary/document.xml"/><Relationship Id="rId10" Type="http://schemas.openxmlformats.org/officeDocument/2006/relationships/endnotes" Target="endnotes.xml"/><Relationship Id="rId19" Type="http://schemas.openxmlformats.org/officeDocument/2006/relationships/hyperlink" Target="https://github.com/gavaschem/Quantum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dotnet.microsoft.com/" TargetMode="External"/><Relationship Id="rId22" Type="http://schemas.openxmlformats.org/officeDocument/2006/relationships/footer" Target="footer2.xml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6.png"/><Relationship Id="rId2" Type="http://schemas.microsoft.com/office/2007/relationships/hdphoto" Target="media/hdphoto1.wdp"/><Relationship Id="rId1" Type="http://schemas.openxmlformats.org/officeDocument/2006/relationships/image" Target="media/image5.png"/><Relationship Id="rId6" Type="http://schemas.openxmlformats.org/officeDocument/2006/relationships/image" Target="media/image7.png"/><Relationship Id="rId5" Type="http://schemas.openxmlformats.org/officeDocument/2006/relationships/image" Target="media/image60.png"/><Relationship Id="rId4" Type="http://schemas.microsoft.com/office/2007/relationships/hdphoto" Target="media/hdphoto2.wdp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gavaskarselvarajan/Library/Containers/com.microsoft.Word/Data/Library/Application%20Support/Microsoft/Office/16.0/DTS/Search/%7bB7DFA778-1017-1641-93D1-E958BF6B5DA8%7dtf33530201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C3AE46A180E5A94E83B0519D8EE709F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EA4FF65-C49E-BA42-85B4-FADED2739539}"/>
      </w:docPartPr>
      <w:docPartBody>
        <w:p w:rsidR="00A37C65" w:rsidRDefault="00862F09">
          <w:pPr>
            <w:pStyle w:val="C3AE46A180E5A94E83B0519D8EE709F3"/>
          </w:pPr>
          <w:r w:rsidRPr="00953B3A">
            <w:rPr>
              <w:lang w:val="en-GB" w:bidi="en-GB"/>
            </w:rPr>
            <w:t>PG. 2</w:t>
          </w:r>
        </w:p>
      </w:docPartBody>
    </w:docPart>
    <w:docPart>
      <w:docPartPr>
        <w:name w:val="8185937620056F40AF2CF0257F4A004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DFC2873-56D0-8F4D-84BE-2E9870EDD846}"/>
      </w:docPartPr>
      <w:docPartBody>
        <w:p w:rsidR="00A37C65" w:rsidRDefault="00862F09">
          <w:pPr>
            <w:pStyle w:val="8185937620056F40AF2CF0257F4A0048"/>
          </w:pPr>
          <w:r w:rsidRPr="00953B3A">
            <w:rPr>
              <w:lang w:val="en-GB" w:bidi="en-GB"/>
            </w:rPr>
            <w:t>PG. 3</w:t>
          </w:r>
        </w:p>
      </w:docPartBody>
    </w:docPart>
    <w:docPart>
      <w:docPartPr>
        <w:name w:val="10F7192359964B4A963C54CFC3063F3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4FF21E6-EF3A-E04C-931D-153EFD08D9DA}"/>
      </w:docPartPr>
      <w:docPartBody>
        <w:p w:rsidR="00A37C65" w:rsidRDefault="00862F09">
          <w:pPr>
            <w:pStyle w:val="10F7192359964B4A963C54CFC3063F3D"/>
          </w:pPr>
          <w:r w:rsidRPr="00953B3A">
            <w:rPr>
              <w:lang w:val="en-GB" w:bidi="en-GB"/>
            </w:rPr>
            <w:t>PG. 4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2F09"/>
    <w:rsid w:val="00862F09"/>
    <w:rsid w:val="009069A8"/>
    <w:rsid w:val="00A37C65"/>
    <w:rsid w:val="00B95F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1DB6D3D483F5A4E973491DB0DD50F81">
    <w:name w:val="61DB6D3D483F5A4E973491DB0DD50F81"/>
  </w:style>
  <w:style w:type="paragraph" w:customStyle="1" w:styleId="C3AE46A180E5A94E83B0519D8EE709F3">
    <w:name w:val="C3AE46A180E5A94E83B0519D8EE709F3"/>
  </w:style>
  <w:style w:type="paragraph" w:customStyle="1" w:styleId="92525DA12462034ABC0102AFE8C5FDC7">
    <w:name w:val="92525DA12462034ABC0102AFE8C5FDC7"/>
  </w:style>
  <w:style w:type="paragraph" w:customStyle="1" w:styleId="8185937620056F40AF2CF0257F4A0048">
    <w:name w:val="8185937620056F40AF2CF0257F4A0048"/>
  </w:style>
  <w:style w:type="paragraph" w:customStyle="1" w:styleId="B6D2AD1D697C8341BBBC4533E79CE618">
    <w:name w:val="B6D2AD1D697C8341BBBC4533E79CE618"/>
  </w:style>
  <w:style w:type="paragraph" w:customStyle="1" w:styleId="10F7192359964B4A963C54CFC3063F3D">
    <w:name w:val="10F7192359964B4A963C54CFC3063F3D"/>
  </w:style>
  <w:style w:type="paragraph" w:customStyle="1" w:styleId="E1D16098716C8A4E884F9742831B8E35">
    <w:name w:val="E1D16098716C8A4E884F9742831B8E35"/>
  </w:style>
  <w:style w:type="paragraph" w:customStyle="1" w:styleId="AE3664CECBAC6448AF2007809893737A">
    <w:name w:val="AE3664CECBAC6448AF2007809893737A"/>
  </w:style>
  <w:style w:type="paragraph" w:customStyle="1" w:styleId="Normalondarkbackground">
    <w:name w:val="Normal on dark background"/>
    <w:basedOn w:val="Normal"/>
    <w:qFormat/>
    <w:pPr>
      <w:spacing w:before="200" w:after="200" w:line="276" w:lineRule="auto"/>
    </w:pPr>
    <w:rPr>
      <w:color w:val="FFFFFF" w:themeColor="background1"/>
      <w:sz w:val="22"/>
      <w:szCs w:val="20"/>
      <w:lang w:eastAsia="ja-JP"/>
    </w:rPr>
  </w:style>
  <w:style w:type="paragraph" w:customStyle="1" w:styleId="FC85DF91D90761458804FF886D2E3CA4">
    <w:name w:val="FC85DF91D90761458804FF886D2E3CA4"/>
  </w:style>
  <w:style w:type="paragraph" w:customStyle="1" w:styleId="2A4CACCA940E474AADAAA4DE25ED899E">
    <w:name w:val="2A4CACCA940E474AADAAA4DE25ED899E"/>
  </w:style>
  <w:style w:type="paragraph" w:customStyle="1" w:styleId="5A7AEBD05A14E648A8312143867B22B4">
    <w:name w:val="5A7AEBD05A14E648A8312143867B22B4"/>
  </w:style>
  <w:style w:type="paragraph" w:customStyle="1" w:styleId="AB4915465D5C774EB4D6F1415C4D62B5">
    <w:name w:val="AB4915465D5C774EB4D6F1415C4D62B5"/>
  </w:style>
  <w:style w:type="paragraph" w:customStyle="1" w:styleId="E043DCC8D1BAF74CAEB5244664E7BEC7">
    <w:name w:val="E043DCC8D1BAF74CAEB5244664E7BEC7"/>
  </w:style>
  <w:style w:type="paragraph" w:customStyle="1" w:styleId="569614D09EAAF54B9C3EFE5318DA3CD3">
    <w:name w:val="569614D09EAAF54B9C3EFE5318DA3CD3"/>
  </w:style>
  <w:style w:type="paragraph" w:customStyle="1" w:styleId="C8DA990E64F72844BDF067D0EFADFD60">
    <w:name w:val="C8DA990E64F72844BDF067D0EFADFD60"/>
  </w:style>
  <w:style w:type="paragraph" w:customStyle="1" w:styleId="C32DA665C4307A42B1920B5672FEDE47">
    <w:name w:val="C32DA665C4307A42B1920B5672FEDE4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Softwar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C0F400"/>
      </a:accent1>
      <a:accent2>
        <a:srgbClr val="05D74D"/>
      </a:accent2>
      <a:accent3>
        <a:srgbClr val="2F3342"/>
      </a:accent3>
      <a:accent4>
        <a:srgbClr val="038B30"/>
      </a:accent4>
      <a:accent5>
        <a:srgbClr val="05EE55"/>
      </a:accent5>
      <a:accent6>
        <a:srgbClr val="70AD47"/>
      </a:accent6>
      <a:hlink>
        <a:srgbClr val="05D74D"/>
      </a:hlink>
      <a:folHlink>
        <a:srgbClr val="C0F400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EA25CC0A0AC24199CDC46C25B8B0BC" ma:contentTypeVersion="9" ma:contentTypeDescription="Create a new document." ma:contentTypeScope="" ma:versionID="76e25e1730b4532ab1d5e5b131a96a5a">
  <xsd:schema xmlns:xsd="http://www.w3.org/2001/XMLSchema" xmlns:xs="http://www.w3.org/2001/XMLSchema" xmlns:p="http://schemas.microsoft.com/office/2006/metadata/properties" xmlns:ns1="http://schemas.microsoft.com/sharepoint/v3" xmlns:ns2="6dc4bcd6-49db-4c07-9060-8acfc67cef9f" xmlns:ns3="fb0879af-3eba-417a-a55a-ffe6dcd6ca77" targetNamespace="http://schemas.microsoft.com/office/2006/metadata/properties" ma:root="true" ma:fieldsID="ad1e9281a84c4949647088091c718de3" ns1:_="" ns2:_="" ns3:_="">
    <xsd:import namespace="http://schemas.microsoft.com/sharepoint/v3"/>
    <xsd:import namespace="6dc4bcd6-49db-4c07-9060-8acfc67cef9f"/>
    <xsd:import namespace="fb0879af-3eba-417a-a55a-ffe6dcd6ca7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  <xsd:element ref="ns1:_ip_UnifiedCompliancePolicyProperties" minOccurs="0"/>
                <xsd:element ref="ns1:_ip_UnifiedCompliancePolicyUIAc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c4bcd6-49db-4c07-9060-8acfc67cef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0879af-3eba-417a-a55a-ffe6dcd6ca77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3" nillable="true" ma:displayName="Last Shared By User" ma:hidden="true" ma:internalName="LastSharedByUser" ma:readOnly="true">
      <xsd:simpleType>
        <xsd:restriction base="dms:Note"/>
      </xsd:simpleType>
    </xsd:element>
    <xsd:element name="LastSharedByTime" ma:index="14" nillable="true" ma:displayName="Last Shared By Time" ma:hidden="true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92BA37-1713-4117-8D4A-CF25C0A741B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628E936-D4D3-42B0-AA65-BC0C660E04D4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3.xml><?xml version="1.0" encoding="utf-8"?>
<ds:datastoreItem xmlns:ds="http://schemas.openxmlformats.org/officeDocument/2006/customXml" ds:itemID="{2559699F-0836-4BC7-A123-30DA6554886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dc4bcd6-49db-4c07-9060-8acfc67cef9f"/>
    <ds:schemaRef ds:uri="fb0879af-3eba-417a-a55a-ffe6dcd6ca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BF76C216-7540-7343-BCFB-1414937F16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{B7DFA778-1017-1641-93D1-E958BF6B5DA8}tf33530201.dotx</Template>
  <TotalTime>0</TotalTime>
  <Pages>7</Pages>
  <Words>463</Words>
  <Characters>2644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2019-08-11T09:50:00Z</dcterms:created>
  <dcterms:modified xsi:type="dcterms:W3CDTF">2019-08-11T18:41:00Z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0x010100DEEA25CC0A0AC24199CDC46C25B8B0BC</vt:lpwstr>
  </property>
</Properties>
</file>